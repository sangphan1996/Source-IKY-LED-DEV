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87"/>
      </w:tblGrid>
      <w:tr w:rsidR="007F5595" w:rsidRPr="007F5595" w:rsidTr="007F5595">
        <w:tc>
          <w:tcPr>
            <w:tcW w:w="3001" w:type="dxa"/>
          </w:tcPr>
          <w:p w:rsidR="007F5595" w:rsidRPr="007F5595" w:rsidRDefault="007F5595" w:rsidP="0074692F">
            <w:pPr>
              <w:pStyle w:val="Table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281B9C">
              <w:t xml:space="preserve">: </w:t>
            </w:r>
            <w:r w:rsidR="0074692F">
              <w:t>BẢNG LED</w:t>
            </w:r>
          </w:p>
        </w:tc>
        <w:tc>
          <w:tcPr>
            <w:tcW w:w="6287" w:type="dxa"/>
          </w:tcPr>
          <w:p w:rsidR="002D22E6" w:rsidRPr="007F5595" w:rsidRDefault="007F5595" w:rsidP="002D22E6">
            <w:pPr>
              <w:pStyle w:val="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 w:rsidR="00B36F35">
              <w:t>:</w:t>
            </w:r>
            <w:r w:rsidR="00662211">
              <w:t xml:space="preserve"> </w:t>
            </w:r>
            <w:proofErr w:type="spellStart"/>
            <w:r w:rsidR="002D22E6">
              <w:t>Hướng</w:t>
            </w:r>
            <w:proofErr w:type="spellEnd"/>
            <w:r w:rsidR="002D22E6">
              <w:t xml:space="preserve"> </w:t>
            </w:r>
            <w:proofErr w:type="spellStart"/>
            <w:r w:rsidR="002D22E6">
              <w:t>dẫn</w:t>
            </w:r>
            <w:proofErr w:type="spellEnd"/>
            <w:r w:rsidR="002D22E6">
              <w:t xml:space="preserve"> </w:t>
            </w:r>
            <w:proofErr w:type="spellStart"/>
            <w:r w:rsidR="002D22E6">
              <w:t>sử</w:t>
            </w:r>
            <w:proofErr w:type="spellEnd"/>
            <w:r w:rsidR="002D22E6">
              <w:t xml:space="preserve"> </w:t>
            </w:r>
            <w:proofErr w:type="spellStart"/>
            <w:r w:rsidR="002D22E6">
              <w:t>dụng</w:t>
            </w:r>
            <w:proofErr w:type="spellEnd"/>
            <w:r w:rsidR="002D22E6">
              <w:t xml:space="preserve"> </w:t>
            </w:r>
            <w:proofErr w:type="spellStart"/>
            <w:r w:rsidR="002D22E6">
              <w:t>phần</w:t>
            </w:r>
            <w:proofErr w:type="spellEnd"/>
            <w:r w:rsidR="002D22E6">
              <w:t xml:space="preserve"> </w:t>
            </w:r>
            <w:proofErr w:type="spellStart"/>
            <w:r w:rsidR="002D22E6">
              <w:t>mền</w:t>
            </w:r>
            <w:proofErr w:type="spellEnd"/>
            <w:r w:rsidR="002D22E6">
              <w:t xml:space="preserve"> SLED</w:t>
            </w:r>
          </w:p>
          <w:p w:rsidR="007F5595" w:rsidRPr="007F5595" w:rsidRDefault="007F5595" w:rsidP="00B36F35">
            <w:pPr>
              <w:pStyle w:val="Table"/>
            </w:pPr>
          </w:p>
        </w:tc>
      </w:tr>
      <w:tr w:rsidR="007F5595" w:rsidRPr="007F5595" w:rsidTr="007F5595">
        <w:tc>
          <w:tcPr>
            <w:tcW w:w="3001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6287" w:type="dxa"/>
          </w:tcPr>
          <w:p w:rsidR="007F5595" w:rsidRPr="007F5595" w:rsidRDefault="007F5595" w:rsidP="00581DE9">
            <w:pPr>
              <w:pStyle w:val="Table"/>
            </w:pPr>
          </w:p>
        </w:tc>
      </w:tr>
    </w:tbl>
    <w:p w:rsidR="00AB73F7" w:rsidRDefault="00AB73F7" w:rsidP="007F5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4918"/>
        <w:gridCol w:w="3133"/>
      </w:tblGrid>
      <w:tr w:rsidR="007F5595" w:rsidRPr="007F5595" w:rsidTr="00581DE9">
        <w:trPr>
          <w:trHeight w:val="85"/>
        </w:trPr>
        <w:tc>
          <w:tcPr>
            <w:tcW w:w="1237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 w:rsidRPr="007F5595">
              <w:t>Ngày</w:t>
            </w:r>
            <w:proofErr w:type="spellEnd"/>
          </w:p>
        </w:tc>
        <w:tc>
          <w:tcPr>
            <w:tcW w:w="4918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 w:rsidRPr="007F5595">
              <w:t>Mô</w:t>
            </w:r>
            <w:proofErr w:type="spellEnd"/>
            <w:r w:rsidRPr="007F5595">
              <w:t xml:space="preserve"> </w:t>
            </w:r>
            <w:proofErr w:type="spellStart"/>
            <w:r w:rsidRPr="007F5595">
              <w:t>tả</w:t>
            </w:r>
            <w:proofErr w:type="spellEnd"/>
          </w:p>
        </w:tc>
        <w:tc>
          <w:tcPr>
            <w:tcW w:w="3133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 w:rsidRPr="007F5595">
              <w:t>Người</w:t>
            </w:r>
            <w:proofErr w:type="spellEnd"/>
            <w:r w:rsidRPr="007F5595">
              <w:t xml:space="preserve"> </w:t>
            </w:r>
            <w:proofErr w:type="spellStart"/>
            <w:r w:rsidRPr="007F5595">
              <w:t>thực</w:t>
            </w:r>
            <w:proofErr w:type="spellEnd"/>
            <w:r w:rsidRPr="007F5595">
              <w:t xml:space="preserve"> </w:t>
            </w:r>
            <w:proofErr w:type="spellStart"/>
            <w:r w:rsidRPr="007F5595">
              <w:t>hiện</w:t>
            </w:r>
            <w:proofErr w:type="spellEnd"/>
          </w:p>
        </w:tc>
      </w:tr>
      <w:tr w:rsidR="007F5595" w:rsidRPr="007F5595" w:rsidTr="00581DE9">
        <w:trPr>
          <w:trHeight w:val="85"/>
        </w:trPr>
        <w:tc>
          <w:tcPr>
            <w:tcW w:w="1237" w:type="dxa"/>
          </w:tcPr>
          <w:p w:rsidR="007F5595" w:rsidRPr="007F5595" w:rsidRDefault="009A6661" w:rsidP="00DD272A">
            <w:pPr>
              <w:pStyle w:val="Table"/>
            </w:pPr>
            <w:r>
              <w:t>07</w:t>
            </w:r>
            <w:r w:rsidR="007F5595" w:rsidRPr="007F5595">
              <w:t>/</w:t>
            </w:r>
            <w:r w:rsidR="00DD272A">
              <w:t>12</w:t>
            </w:r>
            <w:r w:rsidR="007F5595" w:rsidRPr="007F5595">
              <w:t>/201</w:t>
            </w:r>
            <w:r w:rsidR="005245B7">
              <w:t>7</w:t>
            </w:r>
          </w:p>
        </w:tc>
        <w:tc>
          <w:tcPr>
            <w:tcW w:w="4918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1.0</w:t>
            </w:r>
          </w:p>
        </w:tc>
        <w:tc>
          <w:tcPr>
            <w:tcW w:w="3133" w:type="dxa"/>
          </w:tcPr>
          <w:p w:rsidR="00581DE9" w:rsidRDefault="00035875" w:rsidP="007F5595">
            <w:pPr>
              <w:pStyle w:val="Table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 w:rsidR="00581DE9" w:rsidRPr="007F5595">
              <w:t xml:space="preserve"> </w:t>
            </w:r>
            <w:r w:rsidR="00581DE9">
              <w:t>–</w:t>
            </w:r>
            <w:proofErr w:type="spellStart"/>
            <w:r w:rsidR="00581DE9">
              <w:t>Tạo</w:t>
            </w:r>
            <w:proofErr w:type="spellEnd"/>
            <w:r w:rsidR="00581DE9">
              <w:t xml:space="preserve"> </w:t>
            </w:r>
            <w:proofErr w:type="spellStart"/>
            <w:r w:rsidR="00581DE9">
              <w:t>mới</w:t>
            </w:r>
            <w:proofErr w:type="spellEnd"/>
          </w:p>
          <w:p w:rsidR="007F5595" w:rsidRPr="007F5595" w:rsidRDefault="007F5595" w:rsidP="007F5595">
            <w:pPr>
              <w:pStyle w:val="Table"/>
            </w:pPr>
          </w:p>
        </w:tc>
      </w:tr>
      <w:tr w:rsidR="00D54DE1" w:rsidRPr="007F5595" w:rsidTr="00581DE9">
        <w:trPr>
          <w:trHeight w:val="85"/>
        </w:trPr>
        <w:tc>
          <w:tcPr>
            <w:tcW w:w="1237" w:type="dxa"/>
          </w:tcPr>
          <w:p w:rsidR="00D54DE1" w:rsidRDefault="00D54DE1" w:rsidP="00476C90">
            <w:pPr>
              <w:pStyle w:val="Table"/>
            </w:pPr>
          </w:p>
        </w:tc>
        <w:tc>
          <w:tcPr>
            <w:tcW w:w="4918" w:type="dxa"/>
          </w:tcPr>
          <w:p w:rsidR="00D54DE1" w:rsidRDefault="00D54DE1" w:rsidP="007F5595">
            <w:pPr>
              <w:pStyle w:val="Table"/>
            </w:pPr>
          </w:p>
        </w:tc>
        <w:tc>
          <w:tcPr>
            <w:tcW w:w="3133" w:type="dxa"/>
          </w:tcPr>
          <w:p w:rsidR="00D54DE1" w:rsidRPr="007F5595" w:rsidRDefault="00D54DE1" w:rsidP="007F5595">
            <w:pPr>
              <w:pStyle w:val="Table"/>
            </w:pPr>
          </w:p>
        </w:tc>
      </w:tr>
      <w:tr w:rsidR="00E712DC" w:rsidRPr="007F5595" w:rsidTr="00581DE9">
        <w:trPr>
          <w:trHeight w:val="85"/>
        </w:trPr>
        <w:tc>
          <w:tcPr>
            <w:tcW w:w="1237" w:type="dxa"/>
          </w:tcPr>
          <w:p w:rsidR="00E712DC" w:rsidRDefault="00E712DC" w:rsidP="00476C90">
            <w:pPr>
              <w:pStyle w:val="Table"/>
            </w:pPr>
          </w:p>
        </w:tc>
        <w:tc>
          <w:tcPr>
            <w:tcW w:w="4918" w:type="dxa"/>
          </w:tcPr>
          <w:p w:rsidR="00E712DC" w:rsidRDefault="00E712DC" w:rsidP="007F5595">
            <w:pPr>
              <w:pStyle w:val="Table"/>
            </w:pPr>
          </w:p>
        </w:tc>
        <w:tc>
          <w:tcPr>
            <w:tcW w:w="3133" w:type="dxa"/>
          </w:tcPr>
          <w:p w:rsidR="00E712DC" w:rsidRPr="007F5595" w:rsidRDefault="00E712DC" w:rsidP="007F5595">
            <w:pPr>
              <w:pStyle w:val="Table"/>
            </w:pPr>
          </w:p>
        </w:tc>
      </w:tr>
    </w:tbl>
    <w:p w:rsidR="007F5595" w:rsidRDefault="007F5595">
      <w:pPr>
        <w:spacing w:line="276" w:lineRule="auto"/>
        <w:jc w:val="left"/>
      </w:pPr>
    </w:p>
    <w:p w:rsidR="00420C8E" w:rsidRDefault="00420C8E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30016313"/>
        <w:docPartObj>
          <w:docPartGallery w:val="Table of Contents"/>
          <w:docPartUnique/>
        </w:docPartObj>
      </w:sdtPr>
      <w:sdtEndPr/>
      <w:sdtContent>
        <w:p w:rsidR="00583EFF" w:rsidRDefault="00583EF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B2317D" w:rsidRDefault="00D319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583EFF">
            <w:instrText xml:space="preserve"> TOC \o "1-3" \h \z \u </w:instrText>
          </w:r>
          <w:r>
            <w:fldChar w:fldCharType="separate"/>
          </w:r>
          <w:hyperlink w:anchor="_Toc500420125" w:history="1">
            <w:r w:rsidR="00B2317D" w:rsidRPr="0092057B">
              <w:rPr>
                <w:rStyle w:val="Hyperlink"/>
                <w:noProof/>
              </w:rPr>
              <w:t>1</w:t>
            </w:r>
            <w:r w:rsidR="00B2317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2317D" w:rsidRPr="0092057B">
              <w:rPr>
                <w:rStyle w:val="Hyperlink"/>
                <w:noProof/>
              </w:rPr>
              <w:t>Module SLED.CauHinh</w:t>
            </w:r>
            <w:r w:rsidR="00B2317D">
              <w:rPr>
                <w:noProof/>
                <w:webHidden/>
              </w:rPr>
              <w:tab/>
            </w:r>
            <w:r w:rsidR="00B2317D">
              <w:rPr>
                <w:noProof/>
                <w:webHidden/>
              </w:rPr>
              <w:fldChar w:fldCharType="begin"/>
            </w:r>
            <w:r w:rsidR="00B2317D">
              <w:rPr>
                <w:noProof/>
                <w:webHidden/>
              </w:rPr>
              <w:instrText xml:space="preserve"> PAGEREF _Toc500420125 \h </w:instrText>
            </w:r>
            <w:r w:rsidR="00B2317D">
              <w:rPr>
                <w:noProof/>
                <w:webHidden/>
              </w:rPr>
            </w:r>
            <w:r w:rsidR="00B2317D">
              <w:rPr>
                <w:noProof/>
                <w:webHidden/>
              </w:rPr>
              <w:fldChar w:fldCharType="separate"/>
            </w:r>
            <w:r w:rsidR="0055004D">
              <w:rPr>
                <w:noProof/>
                <w:webHidden/>
              </w:rPr>
              <w:t>3</w:t>
            </w:r>
            <w:r w:rsidR="00B2317D">
              <w:rPr>
                <w:noProof/>
                <w:webHidden/>
              </w:rPr>
              <w:fldChar w:fldCharType="end"/>
            </w:r>
          </w:hyperlink>
        </w:p>
        <w:p w:rsidR="00B2317D" w:rsidRDefault="0055004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0420126" w:history="1">
            <w:r w:rsidR="00B2317D" w:rsidRPr="0092057B">
              <w:rPr>
                <w:rStyle w:val="Hyperlink"/>
                <w:noProof/>
              </w:rPr>
              <w:t>2</w:t>
            </w:r>
            <w:r w:rsidR="00B2317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2317D" w:rsidRPr="0092057B">
              <w:rPr>
                <w:rStyle w:val="Hyperlink"/>
                <w:noProof/>
              </w:rPr>
              <w:t>Module SLED.Control</w:t>
            </w:r>
            <w:r w:rsidR="00B2317D">
              <w:rPr>
                <w:noProof/>
                <w:webHidden/>
              </w:rPr>
              <w:tab/>
            </w:r>
            <w:r w:rsidR="00B2317D">
              <w:rPr>
                <w:noProof/>
                <w:webHidden/>
              </w:rPr>
              <w:fldChar w:fldCharType="begin"/>
            </w:r>
            <w:r w:rsidR="00B2317D">
              <w:rPr>
                <w:noProof/>
                <w:webHidden/>
              </w:rPr>
              <w:instrText xml:space="preserve"> PAGEREF _Toc500420126 \h </w:instrText>
            </w:r>
            <w:r w:rsidR="00B2317D">
              <w:rPr>
                <w:noProof/>
                <w:webHidden/>
              </w:rPr>
            </w:r>
            <w:r w:rsidR="00B231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317D">
              <w:rPr>
                <w:noProof/>
                <w:webHidden/>
              </w:rPr>
              <w:fldChar w:fldCharType="end"/>
            </w:r>
          </w:hyperlink>
        </w:p>
        <w:p w:rsidR="00B2317D" w:rsidRDefault="0055004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0420127" w:history="1">
            <w:r w:rsidR="00B2317D" w:rsidRPr="0092057B">
              <w:rPr>
                <w:rStyle w:val="Hyperlink"/>
                <w:noProof/>
              </w:rPr>
              <w:t>3</w:t>
            </w:r>
            <w:r w:rsidR="00B2317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2317D" w:rsidRPr="0092057B">
              <w:rPr>
                <w:rStyle w:val="Hyperlink"/>
                <w:noProof/>
              </w:rPr>
              <w:t>Module SLED.Display</w:t>
            </w:r>
            <w:r w:rsidR="00B2317D">
              <w:rPr>
                <w:noProof/>
                <w:webHidden/>
              </w:rPr>
              <w:tab/>
            </w:r>
            <w:r w:rsidR="00B2317D">
              <w:rPr>
                <w:noProof/>
                <w:webHidden/>
              </w:rPr>
              <w:fldChar w:fldCharType="begin"/>
            </w:r>
            <w:r w:rsidR="00B2317D">
              <w:rPr>
                <w:noProof/>
                <w:webHidden/>
              </w:rPr>
              <w:instrText xml:space="preserve"> PAGEREF _Toc500420127 \h </w:instrText>
            </w:r>
            <w:r w:rsidR="00B2317D">
              <w:rPr>
                <w:noProof/>
                <w:webHidden/>
              </w:rPr>
            </w:r>
            <w:r w:rsidR="00B231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2317D">
              <w:rPr>
                <w:noProof/>
                <w:webHidden/>
              </w:rPr>
              <w:fldChar w:fldCharType="end"/>
            </w:r>
          </w:hyperlink>
        </w:p>
        <w:p w:rsidR="002127FD" w:rsidRDefault="00D319F3">
          <w:r>
            <w:fldChar w:fldCharType="end"/>
          </w:r>
        </w:p>
      </w:sdtContent>
    </w:sdt>
    <w:p w:rsidR="00503A85" w:rsidRDefault="00503A85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  <w:bookmarkStart w:id="0" w:name="_GoBack"/>
      <w:bookmarkEnd w:id="0"/>
    </w:p>
    <w:p w:rsidR="002C0B6C" w:rsidRDefault="005C5DAF" w:rsidP="00420C8E">
      <w:pPr>
        <w:pStyle w:val="Heading1"/>
      </w:pPr>
      <w:bookmarkStart w:id="1" w:name="_Toc500420125"/>
      <w:r>
        <w:lastRenderedPageBreak/>
        <w:t xml:space="preserve">Module </w:t>
      </w:r>
      <w:proofErr w:type="spellStart"/>
      <w:r>
        <w:t>SLED.CauHinh</w:t>
      </w:r>
      <w:bookmarkEnd w:id="1"/>
      <w:proofErr w:type="spellEnd"/>
    </w:p>
    <w:p w:rsidR="005C5DAF" w:rsidRPr="005C5DAF" w:rsidRDefault="005C5DAF" w:rsidP="005C5DAF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84948" w:rsidRPr="00084948" w:rsidRDefault="00BD2601" w:rsidP="00084948">
      <w:pPr>
        <w:pStyle w:val="Heading1"/>
      </w:pPr>
      <w:bookmarkStart w:id="2" w:name="_Toc370225882"/>
      <w:bookmarkStart w:id="3" w:name="_Toc369424602"/>
      <w:bookmarkStart w:id="4" w:name="_Toc369424739"/>
      <w:bookmarkStart w:id="5" w:name="_Toc369596679"/>
      <w:bookmarkStart w:id="6" w:name="_Toc369596899"/>
      <w:bookmarkStart w:id="7" w:name="_Toc369600066"/>
      <w:bookmarkStart w:id="8" w:name="_Toc369600221"/>
      <w:bookmarkStart w:id="9" w:name="_Toc370225883"/>
      <w:bookmarkStart w:id="10" w:name="_Toc369424603"/>
      <w:bookmarkStart w:id="11" w:name="_Toc369424740"/>
      <w:bookmarkStart w:id="12" w:name="_Toc369596680"/>
      <w:bookmarkStart w:id="13" w:name="_Toc369596900"/>
      <w:bookmarkStart w:id="14" w:name="_Toc369600067"/>
      <w:bookmarkStart w:id="15" w:name="_Toc369600222"/>
      <w:bookmarkStart w:id="16" w:name="_Toc370225884"/>
      <w:bookmarkStart w:id="17" w:name="_Toc369424618"/>
      <w:bookmarkStart w:id="18" w:name="_Toc369424755"/>
      <w:bookmarkStart w:id="19" w:name="_Toc369596695"/>
      <w:bookmarkStart w:id="20" w:name="_Toc369596915"/>
      <w:bookmarkStart w:id="21" w:name="_Toc369600082"/>
      <w:bookmarkStart w:id="22" w:name="_Toc369600237"/>
      <w:bookmarkStart w:id="23" w:name="_Toc370225899"/>
      <w:bookmarkStart w:id="24" w:name="_Toc369424669"/>
      <w:bookmarkStart w:id="25" w:name="_Toc369424806"/>
      <w:bookmarkStart w:id="26" w:name="_Toc369596746"/>
      <w:bookmarkStart w:id="27" w:name="_Toc369596966"/>
      <w:bookmarkStart w:id="28" w:name="_Toc369600133"/>
      <w:bookmarkStart w:id="29" w:name="_Toc369600288"/>
      <w:bookmarkStart w:id="30" w:name="_Toc370225950"/>
      <w:bookmarkStart w:id="31" w:name="_Toc50042012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 xml:space="preserve">Module </w:t>
      </w:r>
      <w:proofErr w:type="spellStart"/>
      <w:r>
        <w:t>SLED.Control</w:t>
      </w:r>
      <w:bookmarkEnd w:id="31"/>
      <w:proofErr w:type="spellEnd"/>
    </w:p>
    <w:p w:rsidR="0033054B" w:rsidRDefault="00C37B0A" w:rsidP="0033054B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</w:t>
      </w:r>
      <w:r w:rsidR="00F66584">
        <w:t>hương</w:t>
      </w:r>
      <w:proofErr w:type="spellEnd"/>
      <w:r w:rsidR="00F66584">
        <w:t xml:space="preserve"> </w:t>
      </w:r>
      <w:proofErr w:type="spellStart"/>
      <w:r w:rsidR="00F66584">
        <w:t>trình</w:t>
      </w:r>
      <w:proofErr w:type="spellEnd"/>
      <w:r w:rsidR="00FB1B61">
        <w:t xml:space="preserve"> </w:t>
      </w:r>
      <w:proofErr w:type="spellStart"/>
      <w:r w:rsidR="00FB1B61">
        <w:t>điều</w:t>
      </w:r>
      <w:proofErr w:type="spellEnd"/>
      <w:r w:rsidR="00FB1B61">
        <w:t xml:space="preserve"> </w:t>
      </w:r>
      <w:proofErr w:type="spellStart"/>
      <w:r w:rsidR="00FB1B61">
        <w:t>khiển</w:t>
      </w:r>
      <w:proofErr w:type="spellEnd"/>
      <w:r w:rsidR="00E36185">
        <w:t xml:space="preserve"> </w:t>
      </w:r>
      <w:proofErr w:type="spellStart"/>
      <w:r w:rsidR="00E36185">
        <w:t>bảng</w:t>
      </w:r>
      <w:proofErr w:type="spellEnd"/>
      <w:r w:rsidR="00E36185">
        <w:t xml:space="preserve"> LED, </w:t>
      </w:r>
      <w:proofErr w:type="spellStart"/>
      <w:r w:rsidR="00E36185">
        <w:t>kha</w:t>
      </w:r>
      <w:r w:rsidR="00FB1B61">
        <w:t>i</w:t>
      </w:r>
      <w:proofErr w:type="spellEnd"/>
      <w:r w:rsidR="00FB1B61">
        <w:t xml:space="preserve"> </w:t>
      </w:r>
      <w:proofErr w:type="spellStart"/>
      <w:r w:rsidR="00FB1B61">
        <w:t>báo</w:t>
      </w:r>
      <w:proofErr w:type="spellEnd"/>
      <w:r w:rsidR="00FB1B61">
        <w:t xml:space="preserve"> </w:t>
      </w:r>
      <w:proofErr w:type="spellStart"/>
      <w:r w:rsidR="00FB1B61">
        <w:t>thông</w:t>
      </w:r>
      <w:proofErr w:type="spellEnd"/>
      <w:r w:rsidR="00FB1B61">
        <w:t xml:space="preserve"> tin </w:t>
      </w:r>
      <w:proofErr w:type="spellStart"/>
      <w:r w:rsidR="00FB1B61">
        <w:t>bàn</w:t>
      </w:r>
      <w:proofErr w:type="spellEnd"/>
      <w:r w:rsidR="00FB1B61">
        <w:t xml:space="preserve"> </w:t>
      </w:r>
      <w:proofErr w:type="spellStart"/>
      <w:r w:rsidR="00FB1B61">
        <w:t>nâng</w:t>
      </w:r>
      <w:proofErr w:type="spellEnd"/>
      <w:r w:rsidR="00FB1B61">
        <w:t xml:space="preserve"> </w:t>
      </w:r>
      <w:proofErr w:type="spellStart"/>
      <w:r w:rsidR="00FB1B61">
        <w:t>và</w:t>
      </w:r>
      <w:proofErr w:type="spellEnd"/>
      <w:r w:rsidR="00FB1B61">
        <w:t xml:space="preserve"> </w:t>
      </w:r>
      <w:proofErr w:type="spellStart"/>
      <w:r w:rsidR="00FB1B61">
        <w:t>khách</w:t>
      </w:r>
      <w:proofErr w:type="spellEnd"/>
      <w:r w:rsidR="00FB1B61">
        <w:t xml:space="preserve"> </w:t>
      </w:r>
      <w:proofErr w:type="spellStart"/>
      <w:r w:rsidR="00FB1B61">
        <w:t>hàng</w:t>
      </w:r>
      <w:proofErr w:type="spellEnd"/>
      <w:r w:rsidR="00FB1B61">
        <w:t xml:space="preserve"> </w:t>
      </w:r>
      <w:proofErr w:type="spellStart"/>
      <w:r w:rsidR="00FB1B61">
        <w:t>đến</w:t>
      </w:r>
      <w:proofErr w:type="spellEnd"/>
      <w:r w:rsidR="00FB1B61">
        <w:t xml:space="preserve"> </w:t>
      </w:r>
      <w:proofErr w:type="spellStart"/>
      <w:r w:rsidR="00FB1B61">
        <w:t>bảo</w:t>
      </w:r>
      <w:proofErr w:type="spellEnd"/>
      <w:r w:rsidR="00FB1B61">
        <w:t xml:space="preserve"> </w:t>
      </w:r>
      <w:proofErr w:type="spellStart"/>
      <w:r w:rsidR="00FB1B61">
        <w:t>hành</w:t>
      </w:r>
      <w:proofErr w:type="spellEnd"/>
    </w:p>
    <w:p w:rsidR="00B86824" w:rsidRDefault="00B86824" w:rsidP="0033054B">
      <w:r>
        <w:rPr>
          <w:noProof/>
        </w:rPr>
        <w:drawing>
          <wp:inline distT="0" distB="0" distL="0" distR="0">
            <wp:extent cx="5760720" cy="4276436"/>
            <wp:effectExtent l="0" t="0" r="0" b="0"/>
            <wp:docPr id="2" name="Picture 2" descr="C:\Users\Administrato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824" w:rsidRDefault="00B86824" w:rsidP="00B86824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B86824" w:rsidRDefault="00B86824" w:rsidP="00B86824">
      <w:pPr>
        <w:pStyle w:val="Heading3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nâng</w:t>
      </w:r>
      <w:proofErr w:type="spellEnd"/>
    </w:p>
    <w:p w:rsidR="002C4955" w:rsidRDefault="002C4955" w:rsidP="002C4955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2C4955" w:rsidRDefault="002C4955" w:rsidP="00241378">
      <w:pPr>
        <w:pStyle w:val="ListParagraph"/>
      </w:pPr>
      <w:r>
        <w:rPr>
          <w:noProof/>
        </w:rPr>
        <w:drawing>
          <wp:inline distT="0" distB="0" distL="0" distR="0" wp14:anchorId="1FB591A4" wp14:editId="13A10D88">
            <wp:extent cx="5760720" cy="805796"/>
            <wp:effectExtent l="0" t="0" r="0" b="0"/>
            <wp:docPr id="3" name="Picture 3" descr="C:\Users\Administrato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78" w:rsidRDefault="00241378" w:rsidP="002C4955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 </w:t>
      </w:r>
      <w:proofErr w:type="spellStart"/>
      <w:r>
        <w:t>chữa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>)</w:t>
      </w:r>
    </w:p>
    <w:p w:rsidR="00FB5220" w:rsidRPr="002C4955" w:rsidRDefault="00FB5220" w:rsidP="00FB5220">
      <w:pPr>
        <w:pStyle w:val="ListParagraph"/>
      </w:pPr>
      <w:r>
        <w:rPr>
          <w:noProof/>
        </w:rPr>
        <w:lastRenderedPageBreak/>
        <w:drawing>
          <wp:inline distT="0" distB="0" distL="0" distR="0" wp14:anchorId="3DD79812" wp14:editId="12F1CFB2">
            <wp:extent cx="55816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24" w:rsidRDefault="00B86824" w:rsidP="00B86824">
      <w:pPr>
        <w:pStyle w:val="Heading3"/>
      </w:pP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</w:p>
    <w:p w:rsidR="00A460A5" w:rsidRDefault="00A460A5" w:rsidP="00A460A5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6441F2" w:rsidRDefault="006441F2" w:rsidP="006441F2">
      <w:pPr>
        <w:pStyle w:val="ListParagraph"/>
      </w:pPr>
      <w:r>
        <w:rPr>
          <w:noProof/>
        </w:rPr>
        <w:drawing>
          <wp:inline distT="0" distB="0" distL="0" distR="0">
            <wp:extent cx="5760720" cy="757918"/>
            <wp:effectExtent l="0" t="0" r="0" b="4445"/>
            <wp:docPr id="4" name="Picture 4" descr="C:\Users\Administrator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7A" w:rsidRDefault="00E4527A" w:rsidP="00A460A5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2F79F0" w:rsidRPr="00A460A5" w:rsidRDefault="000866D0" w:rsidP="002F79F0">
      <w:pPr>
        <w:pStyle w:val="ListParagraph"/>
      </w:pPr>
      <w:r>
        <w:rPr>
          <w:noProof/>
        </w:rPr>
        <w:drawing>
          <wp:inline distT="0" distB="0" distL="0" distR="0">
            <wp:extent cx="5088890" cy="1431290"/>
            <wp:effectExtent l="0" t="0" r="0" b="0"/>
            <wp:docPr id="5" name="Picture 5" descr="C:\Users\Administrator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4E" w:rsidRDefault="00D8074E" w:rsidP="00D8074E">
      <w:pPr>
        <w:pStyle w:val="Heading3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 w:rsidR="006E7363">
        <w:t xml:space="preserve"> </w:t>
      </w:r>
      <w:proofErr w:type="spellStart"/>
      <w:r w:rsidR="006E7363">
        <w:t>khi</w:t>
      </w:r>
      <w:proofErr w:type="spellEnd"/>
      <w:r w:rsidR="006E7363">
        <w:t xml:space="preserve"> </w:t>
      </w:r>
      <w:proofErr w:type="spellStart"/>
      <w:r w:rsidR="006E7363">
        <w:t>bàn</w:t>
      </w:r>
      <w:proofErr w:type="spellEnd"/>
      <w:r w:rsidR="006E7363">
        <w:t xml:space="preserve"> </w:t>
      </w:r>
      <w:proofErr w:type="spellStart"/>
      <w:r w:rsidR="006E7363">
        <w:t>nâng</w:t>
      </w:r>
      <w:proofErr w:type="spellEnd"/>
      <w:r w:rsidR="006E7363">
        <w:t xml:space="preserve"> </w:t>
      </w:r>
      <w:proofErr w:type="spellStart"/>
      <w:r w:rsidR="006E7363">
        <w:t>đều</w:t>
      </w:r>
      <w:proofErr w:type="spellEnd"/>
      <w:r w:rsidR="006E7363">
        <w:t xml:space="preserve"> </w:t>
      </w:r>
      <w:proofErr w:type="spellStart"/>
      <w:r w:rsidR="006E7363">
        <w:t>đang</w:t>
      </w:r>
      <w:proofErr w:type="spellEnd"/>
      <w:r w:rsidR="006E7363">
        <w:t xml:space="preserve"> </w:t>
      </w:r>
      <w:proofErr w:type="spellStart"/>
      <w:r w:rsidR="006E7363">
        <w:t>sửa</w:t>
      </w:r>
      <w:proofErr w:type="spellEnd"/>
      <w:r w:rsidR="006E7363">
        <w:t xml:space="preserve"> </w:t>
      </w:r>
      <w:proofErr w:type="spellStart"/>
      <w:r w:rsidR="006E7363">
        <w:t>chữa</w:t>
      </w:r>
      <w:proofErr w:type="spellEnd"/>
    </w:p>
    <w:p w:rsidR="002E7FC5" w:rsidRDefault="006E7363" w:rsidP="006E7363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 w:rsidR="00560953">
        <w:t xml:space="preserve"> 1: </w:t>
      </w:r>
      <w:proofErr w:type="spellStart"/>
      <w:r w:rsidR="00560953">
        <w:t>chọn</w:t>
      </w:r>
      <w:proofErr w:type="spellEnd"/>
      <w:r w:rsidR="00560953">
        <w:t xml:space="preserve"> </w:t>
      </w:r>
      <w:proofErr w:type="spellStart"/>
      <w:r w:rsidR="00560953" w:rsidRPr="00715895">
        <w:rPr>
          <w:b/>
        </w:rPr>
        <w:t>Tiếp</w:t>
      </w:r>
      <w:proofErr w:type="spellEnd"/>
      <w:r w:rsidR="00560953" w:rsidRPr="00715895">
        <w:rPr>
          <w:b/>
        </w:rPr>
        <w:t xml:space="preserve"> </w:t>
      </w:r>
      <w:proofErr w:type="spellStart"/>
      <w:r w:rsidR="00560953" w:rsidRPr="00715895">
        <w:rPr>
          <w:b/>
        </w:rPr>
        <w:t>nhận</w:t>
      </w:r>
      <w:proofErr w:type="spellEnd"/>
      <w:r w:rsidR="00560953" w:rsidRPr="00715895">
        <w:rPr>
          <w:b/>
        </w:rPr>
        <w:t xml:space="preserve"> </w:t>
      </w:r>
      <w:proofErr w:type="spellStart"/>
      <w:r w:rsidR="00560953" w:rsidRPr="00715895">
        <w:rPr>
          <w:b/>
        </w:rPr>
        <w:t>khách</w:t>
      </w:r>
      <w:proofErr w:type="spellEnd"/>
    </w:p>
    <w:p w:rsidR="00560953" w:rsidRDefault="00560953" w:rsidP="00C16FC7">
      <w:pPr>
        <w:pStyle w:val="ListParagraph"/>
      </w:pPr>
      <w:r>
        <w:rPr>
          <w:noProof/>
        </w:rPr>
        <w:drawing>
          <wp:inline distT="0" distB="0" distL="0" distR="0" wp14:anchorId="424EC22C" wp14:editId="627BF0D8">
            <wp:extent cx="5760720" cy="759779"/>
            <wp:effectExtent l="0" t="0" r="0" b="2540"/>
            <wp:docPr id="7" name="Picture 7" descr="C:\Users\Administrator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53" w:rsidRDefault="00560953" w:rsidP="006E7363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>
        <w:t xml:space="preserve"> 2:</w:t>
      </w:r>
      <w:r w:rsidR="009872B9">
        <w:t xml:space="preserve"> </w:t>
      </w:r>
      <w:proofErr w:type="spellStart"/>
      <w:r w:rsidR="009872B9">
        <w:t>nhập</w:t>
      </w:r>
      <w:proofErr w:type="spellEnd"/>
      <w:r w:rsidR="009872B9">
        <w:t xml:space="preserve"> </w:t>
      </w:r>
      <w:proofErr w:type="spellStart"/>
      <w:r w:rsidR="009872B9">
        <w:t>đầy</w:t>
      </w:r>
      <w:proofErr w:type="spellEnd"/>
      <w:r w:rsidR="009872B9">
        <w:t xml:space="preserve"> </w:t>
      </w:r>
      <w:proofErr w:type="spellStart"/>
      <w:r w:rsidR="009872B9">
        <w:t>đủ</w:t>
      </w:r>
      <w:proofErr w:type="spellEnd"/>
      <w:r w:rsidR="009872B9">
        <w:t xml:space="preserve"> </w:t>
      </w:r>
      <w:proofErr w:type="spellStart"/>
      <w:r w:rsidR="009872B9">
        <w:t>thông</w:t>
      </w:r>
      <w:proofErr w:type="spellEnd"/>
      <w:r w:rsidR="009872B9">
        <w:t xml:space="preserve"> tin </w:t>
      </w:r>
      <w:proofErr w:type="spellStart"/>
      <w:r w:rsidR="009872B9">
        <w:t>khách</w:t>
      </w:r>
      <w:proofErr w:type="spellEnd"/>
      <w:r w:rsidR="009872B9">
        <w:t xml:space="preserve"> </w:t>
      </w:r>
      <w:proofErr w:type="spellStart"/>
      <w:r w:rsidR="009872B9">
        <w:t>hàng</w:t>
      </w:r>
      <w:proofErr w:type="spellEnd"/>
    </w:p>
    <w:p w:rsidR="00ED1691" w:rsidRPr="002E7FC5" w:rsidRDefault="00ED1691" w:rsidP="00065596">
      <w:pPr>
        <w:pStyle w:val="ListParagraph"/>
      </w:pPr>
      <w:r>
        <w:rPr>
          <w:noProof/>
        </w:rPr>
        <w:lastRenderedPageBreak/>
        <w:drawing>
          <wp:inline distT="0" distB="0" distL="0" distR="0" wp14:anchorId="087B1248" wp14:editId="74790934">
            <wp:extent cx="479107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4E" w:rsidRDefault="00D8074E" w:rsidP="00D8074E">
      <w:pPr>
        <w:pStyle w:val="Heading3"/>
      </w:pP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 w:rsidR="00CE1056">
        <w:t>x</w:t>
      </w:r>
      <w:r>
        <w:t>e</w:t>
      </w:r>
      <w:proofErr w:type="spellEnd"/>
      <w:proofErr w:type="gramEnd"/>
      <w:r w:rsidR="00CE1056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</w:p>
    <w:p w:rsidR="009B4601" w:rsidRDefault="007C2612" w:rsidP="007C2612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r w:rsidRPr="00842DED">
        <w:rPr>
          <w:b/>
        </w:rPr>
        <w:t xml:space="preserve">KH </w:t>
      </w:r>
      <w:proofErr w:type="spellStart"/>
      <w:r w:rsidRPr="00842DED">
        <w:rPr>
          <w:b/>
        </w:rPr>
        <w:t>đã</w:t>
      </w:r>
      <w:proofErr w:type="spellEnd"/>
      <w:r w:rsidRPr="00842DED">
        <w:rPr>
          <w:b/>
        </w:rPr>
        <w:t xml:space="preserve"> </w:t>
      </w:r>
      <w:proofErr w:type="spellStart"/>
      <w:r w:rsidRPr="00842DED">
        <w:rPr>
          <w:b/>
        </w:rP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0E7174" w:rsidRDefault="000E7174" w:rsidP="000E7174">
      <w:pPr>
        <w:pStyle w:val="ListParagraph"/>
      </w:pPr>
      <w:r>
        <w:rPr>
          <w:noProof/>
        </w:rPr>
        <w:drawing>
          <wp:inline distT="0" distB="0" distL="0" distR="0">
            <wp:extent cx="5760720" cy="1127754"/>
            <wp:effectExtent l="0" t="0" r="0" b="0"/>
            <wp:docPr id="9" name="Picture 9" descr="C:\Users\Administrator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537" w:rsidRPr="009B4601" w:rsidRDefault="00EB5537" w:rsidP="00EB5537">
      <w:pPr>
        <w:pStyle w:val="ListParagraph"/>
        <w:numPr>
          <w:ilvl w:val="0"/>
          <w:numId w:val="4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  <w:p w:rsidR="009606C7" w:rsidRDefault="00B67863" w:rsidP="003F0308">
      <w:pPr>
        <w:pStyle w:val="Heading1"/>
      </w:pPr>
      <w:bookmarkStart w:id="32" w:name="_Toc500420127"/>
      <w:r>
        <w:t xml:space="preserve">Module </w:t>
      </w:r>
      <w:proofErr w:type="spellStart"/>
      <w:r>
        <w:t>SLED.Display</w:t>
      </w:r>
      <w:bookmarkEnd w:id="32"/>
      <w:proofErr w:type="spellEnd"/>
    </w:p>
    <w:p w:rsidR="00A81164" w:rsidRPr="00A81164" w:rsidRDefault="00A81164" w:rsidP="00A8116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 w:rsidR="00DB5304">
        <w:t>và</w:t>
      </w:r>
      <w:proofErr w:type="spellEnd"/>
      <w:r w:rsidR="00DB5304">
        <w:t xml:space="preserve"> </w:t>
      </w:r>
      <w:proofErr w:type="spellStart"/>
      <w:r w:rsidR="00DB5304">
        <w:t>khách</w:t>
      </w:r>
      <w:proofErr w:type="spellEnd"/>
      <w:r w:rsidR="00DB5304">
        <w:t xml:space="preserve"> </w:t>
      </w:r>
      <w:proofErr w:type="spellStart"/>
      <w:r w:rsidR="00DB5304">
        <w:t>hàng</w:t>
      </w:r>
      <w:proofErr w:type="spellEnd"/>
    </w:p>
    <w:sectPr w:rsidR="00A81164" w:rsidRPr="00A81164" w:rsidSect="00AB73F7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D29" w:rsidRDefault="00A47D29" w:rsidP="00C11AB2">
      <w:pPr>
        <w:spacing w:after="0" w:line="240" w:lineRule="auto"/>
      </w:pPr>
      <w:r>
        <w:separator/>
      </w:r>
    </w:p>
  </w:endnote>
  <w:endnote w:type="continuationSeparator" w:id="0">
    <w:p w:rsidR="00A47D29" w:rsidRDefault="00A47D29" w:rsidP="00C1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ohit Hind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89" w:rsidRPr="008A1C44" w:rsidRDefault="004C0C25" w:rsidP="008A1C44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72"/>
      </w:tabs>
    </w:pPr>
    <w:r>
      <w:t>01-RD</w:t>
    </w:r>
    <w:r w:rsidRPr="007F5595">
      <w:t>/</w:t>
    </w:r>
    <w:r>
      <w:t>IKY</w:t>
    </w:r>
    <w:r w:rsidR="00EA4B89">
      <w:tab/>
    </w:r>
    <w:r w:rsidR="00EA4B89">
      <w:fldChar w:fldCharType="begin"/>
    </w:r>
    <w:r w:rsidR="00EA4B89">
      <w:instrText xml:space="preserve"> PAGE </w:instrText>
    </w:r>
    <w:r w:rsidR="00EA4B89">
      <w:fldChar w:fldCharType="separate"/>
    </w:r>
    <w:r w:rsidR="0055004D">
      <w:rPr>
        <w:noProof/>
      </w:rPr>
      <w:t>2</w:t>
    </w:r>
    <w:r w:rsidR="00EA4B89">
      <w:rPr>
        <w:noProof/>
      </w:rPr>
      <w:fldChar w:fldCharType="end"/>
    </w:r>
    <w:r w:rsidR="00EA4B89" w:rsidRPr="008A1C44">
      <w:t>/</w:t>
    </w:r>
    <w:fldSimple w:instr=" NUMPAGES ">
      <w:r w:rsidR="0055004D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89" w:rsidRDefault="0003469F" w:rsidP="00AB73F7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72"/>
      </w:tabs>
    </w:pPr>
    <w:r>
      <w:t>01-RD</w:t>
    </w:r>
    <w:r w:rsidRPr="007F5595">
      <w:t>/</w:t>
    </w:r>
    <w:r>
      <w:t>IKY</w:t>
    </w:r>
    <w:r w:rsidR="00EA4B89">
      <w:tab/>
    </w:r>
    <w:r w:rsidR="00EA4B89">
      <w:fldChar w:fldCharType="begin"/>
    </w:r>
    <w:r w:rsidR="00EA4B89">
      <w:instrText xml:space="preserve"> PAGE  \* Arabic  \* MERGEFORMAT </w:instrText>
    </w:r>
    <w:r w:rsidR="00EA4B89">
      <w:fldChar w:fldCharType="separate"/>
    </w:r>
    <w:r w:rsidR="0055004D">
      <w:rPr>
        <w:noProof/>
      </w:rPr>
      <w:t>1</w:t>
    </w:r>
    <w:r w:rsidR="00EA4B89">
      <w:rPr>
        <w:noProof/>
      </w:rPr>
      <w:fldChar w:fldCharType="end"/>
    </w:r>
    <w:r w:rsidR="00EA4B89" w:rsidRPr="00AB73F7">
      <w:t>/</w:t>
    </w:r>
    <w:fldSimple w:instr=" NUMPAGES  \* Arabic  \* MERGEFORMAT ">
      <w:r w:rsidR="0055004D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D29" w:rsidRDefault="00A47D29" w:rsidP="00C11AB2">
      <w:pPr>
        <w:spacing w:after="0" w:line="240" w:lineRule="auto"/>
      </w:pPr>
      <w:r>
        <w:separator/>
      </w:r>
    </w:p>
  </w:footnote>
  <w:footnote w:type="continuationSeparator" w:id="0">
    <w:p w:rsidR="00A47D29" w:rsidRDefault="00A47D29" w:rsidP="00C1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89" w:rsidRDefault="00B1294C" w:rsidP="00AB73F7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72"/>
      </w:tabs>
    </w:pPr>
    <w:proofErr w:type="spellStart"/>
    <w:r>
      <w:t>Hướng</w:t>
    </w:r>
    <w:proofErr w:type="spellEnd"/>
    <w:r>
      <w:t xml:space="preserve"> </w:t>
    </w:r>
    <w:proofErr w:type="spellStart"/>
    <w:r>
      <w:t>dẫn</w:t>
    </w:r>
    <w:proofErr w:type="spellEnd"/>
    <w:r>
      <w:t xml:space="preserve"> </w:t>
    </w:r>
    <w:proofErr w:type="spellStart"/>
    <w:r>
      <w:t>sử</w:t>
    </w:r>
    <w:proofErr w:type="spellEnd"/>
    <w:r>
      <w:t xml:space="preserve"> </w:t>
    </w:r>
    <w:proofErr w:type="spellStart"/>
    <w:r>
      <w:t>dụng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mền</w:t>
    </w:r>
    <w:proofErr w:type="spellEnd"/>
    <w:r>
      <w:t xml:space="preserve"> SLED</w:t>
    </w:r>
    <w:r w:rsidR="00EA4B89">
      <w:tab/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76"/>
      <w:gridCol w:w="3816"/>
      <w:gridCol w:w="3096"/>
    </w:tblGrid>
    <w:tr w:rsidR="00EA4B89" w:rsidRPr="008A1C44" w:rsidTr="00B619ED">
      <w:tc>
        <w:tcPr>
          <w:tcW w:w="2376" w:type="dxa"/>
          <w:vAlign w:val="center"/>
        </w:tcPr>
        <w:p w:rsidR="00EA4B89" w:rsidRPr="008A1C44" w:rsidRDefault="00E52C5B" w:rsidP="005245B7">
          <w:pPr>
            <w:pStyle w:val="Table"/>
            <w:jc w:val="center"/>
          </w:pPr>
          <w:r>
            <w:rPr>
              <w:noProof/>
            </w:rPr>
            <w:t>BẢNG LED</w:t>
          </w:r>
        </w:p>
      </w:tc>
      <w:tc>
        <w:tcPr>
          <w:tcW w:w="3816" w:type="dxa"/>
          <w:vAlign w:val="center"/>
        </w:tcPr>
        <w:p w:rsidR="00EA4B89" w:rsidRPr="008A1C44" w:rsidRDefault="00EA4B89" w:rsidP="00E52C5B">
          <w:pPr>
            <w:pStyle w:val="Table"/>
            <w:jc w:val="center"/>
          </w:pPr>
          <w:r>
            <w:t xml:space="preserve">TÀI LIỆU </w:t>
          </w:r>
          <w:r w:rsidR="00E52C5B">
            <w:t>HƯỚNG DẪN SỬ DỤNG</w:t>
          </w:r>
        </w:p>
      </w:tc>
      <w:tc>
        <w:tcPr>
          <w:tcW w:w="3096" w:type="dxa"/>
          <w:vAlign w:val="center"/>
        </w:tcPr>
        <w:p w:rsidR="00EA4B89" w:rsidRPr="008A1C44" w:rsidRDefault="00EA4B89" w:rsidP="00B619ED">
          <w:pPr>
            <w:pStyle w:val="Table"/>
          </w:pPr>
          <w:proofErr w:type="spellStart"/>
          <w:r w:rsidRPr="008A1C44">
            <w:t>Mã</w:t>
          </w:r>
          <w:proofErr w:type="spellEnd"/>
          <w:r w:rsidRPr="008A1C44">
            <w:t xml:space="preserve"> </w:t>
          </w:r>
          <w:proofErr w:type="spellStart"/>
          <w:r w:rsidRPr="008A1C44">
            <w:t>hiệu</w:t>
          </w:r>
          <w:proofErr w:type="spellEnd"/>
          <w:r w:rsidRPr="008A1C44">
            <w:t xml:space="preserve">: </w:t>
          </w:r>
          <w:r>
            <w:t>01</w:t>
          </w:r>
          <w:r w:rsidR="00D01EBC">
            <w:t>-RD</w:t>
          </w:r>
          <w:r w:rsidRPr="007F5595">
            <w:t>/</w:t>
          </w:r>
          <w:r w:rsidR="00D01EBC">
            <w:t>IKY</w:t>
          </w:r>
        </w:p>
        <w:p w:rsidR="00EA4B89" w:rsidRPr="008A1C44" w:rsidRDefault="00EA4B89" w:rsidP="00B619ED">
          <w:pPr>
            <w:pStyle w:val="Table"/>
          </w:pPr>
          <w:proofErr w:type="spellStart"/>
          <w:r w:rsidRPr="008A1C44">
            <w:t>Lần</w:t>
          </w:r>
          <w:proofErr w:type="spellEnd"/>
          <w:r w:rsidRPr="008A1C44">
            <w:t xml:space="preserve"> ban </w:t>
          </w:r>
          <w:proofErr w:type="spellStart"/>
          <w:r w:rsidRPr="008A1C44">
            <w:t>hành</w:t>
          </w:r>
          <w:proofErr w:type="spellEnd"/>
          <w:r w:rsidRPr="008A1C44">
            <w:t>/</w:t>
          </w:r>
          <w:proofErr w:type="spellStart"/>
          <w:r w:rsidRPr="008A1C44">
            <w:t>Sửa</w:t>
          </w:r>
          <w:proofErr w:type="spellEnd"/>
          <w:r w:rsidRPr="008A1C44">
            <w:t xml:space="preserve"> </w:t>
          </w:r>
          <w:proofErr w:type="spellStart"/>
          <w:r w:rsidRPr="008A1C44">
            <w:t>đổi</w:t>
          </w:r>
          <w:proofErr w:type="spellEnd"/>
          <w:r w:rsidRPr="008A1C44">
            <w:t>: 1/0</w:t>
          </w:r>
        </w:p>
        <w:p w:rsidR="00EA4B89" w:rsidRPr="008A1C44" w:rsidRDefault="00EA4B89" w:rsidP="00E52C5B">
          <w:pPr>
            <w:pStyle w:val="Table"/>
          </w:pPr>
          <w:proofErr w:type="spellStart"/>
          <w:r w:rsidRPr="008A1C44">
            <w:t>Ngày</w:t>
          </w:r>
          <w:proofErr w:type="spellEnd"/>
          <w:r w:rsidRPr="008A1C44">
            <w:t xml:space="preserve"> </w:t>
          </w:r>
          <w:proofErr w:type="spellStart"/>
          <w:r w:rsidRPr="008A1C44">
            <w:t>hiệu</w:t>
          </w:r>
          <w:proofErr w:type="spellEnd"/>
          <w:r w:rsidRPr="008A1C44">
            <w:t xml:space="preserve"> </w:t>
          </w:r>
          <w:proofErr w:type="spellStart"/>
          <w:r w:rsidRPr="008A1C44">
            <w:t>lự</w:t>
          </w:r>
          <w:r w:rsidR="00C05B25">
            <w:t>c</w:t>
          </w:r>
          <w:proofErr w:type="spellEnd"/>
          <w:r w:rsidR="00C05B25">
            <w:t xml:space="preserve">: </w:t>
          </w:r>
          <w:r w:rsidR="001B4103">
            <w:t>07/</w:t>
          </w:r>
          <w:r w:rsidR="00E52C5B">
            <w:t>12</w:t>
          </w:r>
          <w:r w:rsidR="001B4103">
            <w:t>/2017</w:t>
          </w:r>
        </w:p>
      </w:tc>
    </w:tr>
  </w:tbl>
  <w:p w:rsidR="00EA4B89" w:rsidRDefault="00EA4B89" w:rsidP="00AB73F7">
    <w:pPr>
      <w:pStyle w:val="Header"/>
      <w:tabs>
        <w:tab w:val="clear" w:pos="4680"/>
        <w:tab w:val="clear" w:pos="9360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57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646526C"/>
    <w:multiLevelType w:val="hybridMultilevel"/>
    <w:tmpl w:val="BA7CDF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A96"/>
    <w:multiLevelType w:val="hybridMultilevel"/>
    <w:tmpl w:val="5A42221A"/>
    <w:lvl w:ilvl="0" w:tplc="3F16B1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832C88"/>
    <w:multiLevelType w:val="hybridMultilevel"/>
    <w:tmpl w:val="3D3445C8"/>
    <w:lvl w:ilvl="0" w:tplc="3A08B8A6">
      <w:start w:val="20"/>
      <w:numFmt w:val="bullet"/>
      <w:lvlText w:val="-"/>
      <w:lvlJc w:val="left"/>
      <w:pPr>
        <w:ind w:left="495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>
    <w:nsid w:val="11620B8E"/>
    <w:multiLevelType w:val="hybridMultilevel"/>
    <w:tmpl w:val="CB1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B7A29"/>
    <w:multiLevelType w:val="hybridMultilevel"/>
    <w:tmpl w:val="014410A8"/>
    <w:lvl w:ilvl="0" w:tplc="4F5871C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59D642B"/>
    <w:multiLevelType w:val="hybridMultilevel"/>
    <w:tmpl w:val="1272DBE0"/>
    <w:lvl w:ilvl="0" w:tplc="CC7C4D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F2DDE"/>
    <w:multiLevelType w:val="hybridMultilevel"/>
    <w:tmpl w:val="E476FF6C"/>
    <w:lvl w:ilvl="0" w:tplc="8D0EE3A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CF7B7D"/>
    <w:multiLevelType w:val="hybridMultilevel"/>
    <w:tmpl w:val="6AACAA12"/>
    <w:lvl w:ilvl="0" w:tplc="8A0A34D0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>
    <w:nsid w:val="20F05B44"/>
    <w:multiLevelType w:val="hybridMultilevel"/>
    <w:tmpl w:val="F94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27703"/>
    <w:multiLevelType w:val="hybridMultilevel"/>
    <w:tmpl w:val="3F4C94E8"/>
    <w:lvl w:ilvl="0" w:tplc="09763DB2">
      <w:start w:val="1"/>
      <w:numFmt w:val="lowerLetter"/>
      <w:lvlText w:val="%1."/>
      <w:lvlJc w:val="left"/>
      <w:pPr>
        <w:ind w:left="1086" w:hanging="360"/>
      </w:pPr>
      <w:rPr>
        <w:rFonts w:eastAsiaTheme="majorEastAsia" w:cstheme="majorBidi" w:hint="default"/>
        <w:b/>
        <w:sz w:val="26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1">
    <w:nsid w:val="23DC7160"/>
    <w:multiLevelType w:val="hybridMultilevel"/>
    <w:tmpl w:val="364A2C30"/>
    <w:lvl w:ilvl="0" w:tplc="DB5E64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66B7B"/>
    <w:multiLevelType w:val="hybridMultilevel"/>
    <w:tmpl w:val="AA86513C"/>
    <w:lvl w:ilvl="0" w:tplc="09FEAE0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32587"/>
    <w:multiLevelType w:val="hybridMultilevel"/>
    <w:tmpl w:val="AA421622"/>
    <w:lvl w:ilvl="0" w:tplc="92787A70">
      <w:start w:val="20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B54F8"/>
    <w:multiLevelType w:val="hybridMultilevel"/>
    <w:tmpl w:val="9F6A2DC6"/>
    <w:lvl w:ilvl="0" w:tplc="76365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B5290"/>
    <w:multiLevelType w:val="hybridMultilevel"/>
    <w:tmpl w:val="66E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F4067"/>
    <w:multiLevelType w:val="hybridMultilevel"/>
    <w:tmpl w:val="04F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03629"/>
    <w:multiLevelType w:val="hybridMultilevel"/>
    <w:tmpl w:val="AABEBABE"/>
    <w:lvl w:ilvl="0" w:tplc="9F5C01A0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8">
    <w:nsid w:val="3C4B36EB"/>
    <w:multiLevelType w:val="hybridMultilevel"/>
    <w:tmpl w:val="ECBEF968"/>
    <w:lvl w:ilvl="0" w:tplc="70E43886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427C2"/>
    <w:multiLevelType w:val="hybridMultilevel"/>
    <w:tmpl w:val="DD8CD8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900C2"/>
    <w:multiLevelType w:val="multilevel"/>
    <w:tmpl w:val="5ECAD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Bước %8."/>
      <w:lvlJc w:val="left"/>
      <w:pPr>
        <w:ind w:left="1440" w:hanging="144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6265F65"/>
    <w:multiLevelType w:val="hybridMultilevel"/>
    <w:tmpl w:val="1668E864"/>
    <w:lvl w:ilvl="0" w:tplc="7E5AD8C8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E57D4A"/>
    <w:multiLevelType w:val="hybridMultilevel"/>
    <w:tmpl w:val="31BEB430"/>
    <w:lvl w:ilvl="0" w:tplc="AC6074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6E62865"/>
    <w:multiLevelType w:val="hybridMultilevel"/>
    <w:tmpl w:val="01C8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0280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A15B6"/>
    <w:multiLevelType w:val="hybridMultilevel"/>
    <w:tmpl w:val="29A4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C4162"/>
    <w:multiLevelType w:val="hybridMultilevel"/>
    <w:tmpl w:val="21D8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5425AB"/>
    <w:multiLevelType w:val="hybridMultilevel"/>
    <w:tmpl w:val="B2C81FE8"/>
    <w:lvl w:ilvl="0" w:tplc="D6F87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45D93"/>
    <w:multiLevelType w:val="hybridMultilevel"/>
    <w:tmpl w:val="AAAE847E"/>
    <w:lvl w:ilvl="0" w:tplc="7B7CB9A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7B7AC7"/>
    <w:multiLevelType w:val="hybridMultilevel"/>
    <w:tmpl w:val="C8642FCC"/>
    <w:lvl w:ilvl="0" w:tplc="DA0C95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B3125C4"/>
    <w:multiLevelType w:val="hybridMultilevel"/>
    <w:tmpl w:val="1D80FB3E"/>
    <w:lvl w:ilvl="0" w:tplc="564E4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D128F6"/>
    <w:multiLevelType w:val="hybridMultilevel"/>
    <w:tmpl w:val="9CAE6E0E"/>
    <w:lvl w:ilvl="0" w:tplc="1F125790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1">
    <w:nsid w:val="5F8A7F2D"/>
    <w:multiLevelType w:val="hybridMultilevel"/>
    <w:tmpl w:val="8B965C06"/>
    <w:lvl w:ilvl="0" w:tplc="C4045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1076D"/>
    <w:multiLevelType w:val="hybridMultilevel"/>
    <w:tmpl w:val="C9E27B0A"/>
    <w:lvl w:ilvl="0" w:tplc="30A47AB4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3">
    <w:nsid w:val="61F07482"/>
    <w:multiLevelType w:val="hybridMultilevel"/>
    <w:tmpl w:val="DE28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150119"/>
    <w:multiLevelType w:val="hybridMultilevel"/>
    <w:tmpl w:val="13006740"/>
    <w:lvl w:ilvl="0" w:tplc="854E8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02ED5"/>
    <w:multiLevelType w:val="hybridMultilevel"/>
    <w:tmpl w:val="A664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4E8C"/>
    <w:multiLevelType w:val="hybridMultilevel"/>
    <w:tmpl w:val="0748A3F0"/>
    <w:lvl w:ilvl="0" w:tplc="7B7CB9A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2B2EDB"/>
    <w:multiLevelType w:val="multilevel"/>
    <w:tmpl w:val="73E23A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FD562A5"/>
    <w:multiLevelType w:val="hybridMultilevel"/>
    <w:tmpl w:val="E416C3A6"/>
    <w:lvl w:ilvl="0" w:tplc="789A0AE2">
      <w:start w:val="1"/>
      <w:numFmt w:val="lowerLetter"/>
      <w:lvlText w:val="%1."/>
      <w:lvlJc w:val="left"/>
      <w:pPr>
        <w:ind w:left="1086" w:hanging="360"/>
      </w:pPr>
      <w:rPr>
        <w:rFonts w:eastAsiaTheme="majorEastAsia" w:cstheme="majorBidi" w:hint="default"/>
        <w:b/>
        <w:sz w:val="26"/>
      </w:rPr>
    </w:lvl>
    <w:lvl w:ilvl="1" w:tplc="042A0019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37"/>
  </w:num>
  <w:num w:numId="2">
    <w:abstractNumId w:val="0"/>
  </w:num>
  <w:num w:numId="3">
    <w:abstractNumId w:val="18"/>
  </w:num>
  <w:num w:numId="4">
    <w:abstractNumId w:val="24"/>
  </w:num>
  <w:num w:numId="5">
    <w:abstractNumId w:val="35"/>
  </w:num>
  <w:num w:numId="6">
    <w:abstractNumId w:val="23"/>
  </w:num>
  <w:num w:numId="7">
    <w:abstractNumId w:val="33"/>
  </w:num>
  <w:num w:numId="8">
    <w:abstractNumId w:val="16"/>
  </w:num>
  <w:num w:numId="9">
    <w:abstractNumId w:val="27"/>
  </w:num>
  <w:num w:numId="10">
    <w:abstractNumId w:val="36"/>
  </w:num>
  <w:num w:numId="11">
    <w:abstractNumId w:val="15"/>
  </w:num>
  <w:num w:numId="12">
    <w:abstractNumId w:val="4"/>
  </w:num>
  <w:num w:numId="13">
    <w:abstractNumId w:val="25"/>
  </w:num>
  <w:num w:numId="14">
    <w:abstractNumId w:val="20"/>
  </w:num>
  <w:num w:numId="15">
    <w:abstractNumId w:val="14"/>
  </w:num>
  <w:num w:numId="16">
    <w:abstractNumId w:val="7"/>
  </w:num>
  <w:num w:numId="17">
    <w:abstractNumId w:val="3"/>
  </w:num>
  <w:num w:numId="18">
    <w:abstractNumId w:val="13"/>
  </w:num>
  <w:num w:numId="19">
    <w:abstractNumId w:val="21"/>
  </w:num>
  <w:num w:numId="20">
    <w:abstractNumId w:val="31"/>
  </w:num>
  <w:num w:numId="21">
    <w:abstractNumId w:val="11"/>
  </w:num>
  <w:num w:numId="22">
    <w:abstractNumId w:val="19"/>
  </w:num>
  <w:num w:numId="23">
    <w:abstractNumId w:val="1"/>
  </w:num>
  <w:num w:numId="24">
    <w:abstractNumId w:val="8"/>
  </w:num>
  <w:num w:numId="25">
    <w:abstractNumId w:val="32"/>
  </w:num>
  <w:num w:numId="26">
    <w:abstractNumId w:val="2"/>
  </w:num>
  <w:num w:numId="27">
    <w:abstractNumId w:val="30"/>
  </w:num>
  <w:num w:numId="28">
    <w:abstractNumId w:val="17"/>
  </w:num>
  <w:num w:numId="29">
    <w:abstractNumId w:val="10"/>
  </w:num>
  <w:num w:numId="30">
    <w:abstractNumId w:val="38"/>
  </w:num>
  <w:num w:numId="31">
    <w:abstractNumId w:val="37"/>
  </w:num>
  <w:num w:numId="32">
    <w:abstractNumId w:val="22"/>
  </w:num>
  <w:num w:numId="33">
    <w:abstractNumId w:val="28"/>
  </w:num>
  <w:num w:numId="34">
    <w:abstractNumId w:val="29"/>
  </w:num>
  <w:num w:numId="35">
    <w:abstractNumId w:val="34"/>
  </w:num>
  <w:num w:numId="36">
    <w:abstractNumId w:val="12"/>
  </w:num>
  <w:num w:numId="37">
    <w:abstractNumId w:val="37"/>
    <w:lvlOverride w:ilvl="0">
      <w:startOverride w:val="3"/>
    </w:lvlOverride>
  </w:num>
  <w:num w:numId="38">
    <w:abstractNumId w:val="5"/>
  </w:num>
  <w:num w:numId="39">
    <w:abstractNumId w:val="9"/>
  </w:num>
  <w:num w:numId="40">
    <w:abstractNumId w:val="6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95"/>
    <w:rsid w:val="000039E6"/>
    <w:rsid w:val="00004138"/>
    <w:rsid w:val="000055AD"/>
    <w:rsid w:val="00005711"/>
    <w:rsid w:val="0000730C"/>
    <w:rsid w:val="0001081C"/>
    <w:rsid w:val="00011E18"/>
    <w:rsid w:val="000128C4"/>
    <w:rsid w:val="000137AB"/>
    <w:rsid w:val="00014392"/>
    <w:rsid w:val="00014C63"/>
    <w:rsid w:val="00015DB4"/>
    <w:rsid w:val="000170F9"/>
    <w:rsid w:val="00021E6C"/>
    <w:rsid w:val="0002234A"/>
    <w:rsid w:val="0002254B"/>
    <w:rsid w:val="00023A55"/>
    <w:rsid w:val="00024C11"/>
    <w:rsid w:val="00025BC4"/>
    <w:rsid w:val="00027607"/>
    <w:rsid w:val="00027864"/>
    <w:rsid w:val="00032248"/>
    <w:rsid w:val="00032295"/>
    <w:rsid w:val="00033822"/>
    <w:rsid w:val="00033C82"/>
    <w:rsid w:val="0003469F"/>
    <w:rsid w:val="000347A0"/>
    <w:rsid w:val="00035875"/>
    <w:rsid w:val="00040141"/>
    <w:rsid w:val="00040900"/>
    <w:rsid w:val="000443FE"/>
    <w:rsid w:val="00045DDB"/>
    <w:rsid w:val="00047EEE"/>
    <w:rsid w:val="00050DE9"/>
    <w:rsid w:val="0005104A"/>
    <w:rsid w:val="00051B01"/>
    <w:rsid w:val="00052604"/>
    <w:rsid w:val="00052956"/>
    <w:rsid w:val="00052F14"/>
    <w:rsid w:val="00054726"/>
    <w:rsid w:val="00054B40"/>
    <w:rsid w:val="00054F11"/>
    <w:rsid w:val="0005632F"/>
    <w:rsid w:val="00060DA2"/>
    <w:rsid w:val="00061287"/>
    <w:rsid w:val="00062A72"/>
    <w:rsid w:val="000630B1"/>
    <w:rsid w:val="0006463B"/>
    <w:rsid w:val="00065596"/>
    <w:rsid w:val="00066E0B"/>
    <w:rsid w:val="000707DA"/>
    <w:rsid w:val="00074D2C"/>
    <w:rsid w:val="00074FB0"/>
    <w:rsid w:val="00077B1C"/>
    <w:rsid w:val="0008149F"/>
    <w:rsid w:val="000827F1"/>
    <w:rsid w:val="0008318D"/>
    <w:rsid w:val="00084948"/>
    <w:rsid w:val="0008505D"/>
    <w:rsid w:val="000866D0"/>
    <w:rsid w:val="00090344"/>
    <w:rsid w:val="00091B58"/>
    <w:rsid w:val="00091C7C"/>
    <w:rsid w:val="00093238"/>
    <w:rsid w:val="0009473C"/>
    <w:rsid w:val="0009485E"/>
    <w:rsid w:val="00095559"/>
    <w:rsid w:val="00095817"/>
    <w:rsid w:val="00095A8F"/>
    <w:rsid w:val="0009611B"/>
    <w:rsid w:val="00097B00"/>
    <w:rsid w:val="000A3D77"/>
    <w:rsid w:val="000A3F2F"/>
    <w:rsid w:val="000A49FA"/>
    <w:rsid w:val="000A53B9"/>
    <w:rsid w:val="000A7218"/>
    <w:rsid w:val="000B04B1"/>
    <w:rsid w:val="000B2304"/>
    <w:rsid w:val="000B5CB3"/>
    <w:rsid w:val="000B5E52"/>
    <w:rsid w:val="000C1721"/>
    <w:rsid w:val="000C48F4"/>
    <w:rsid w:val="000C509E"/>
    <w:rsid w:val="000C5194"/>
    <w:rsid w:val="000D01E7"/>
    <w:rsid w:val="000D0C60"/>
    <w:rsid w:val="000D140E"/>
    <w:rsid w:val="000D18BF"/>
    <w:rsid w:val="000D2A5E"/>
    <w:rsid w:val="000D56A5"/>
    <w:rsid w:val="000D6669"/>
    <w:rsid w:val="000D6757"/>
    <w:rsid w:val="000D7185"/>
    <w:rsid w:val="000E1C78"/>
    <w:rsid w:val="000E7174"/>
    <w:rsid w:val="000E7EED"/>
    <w:rsid w:val="000F18CF"/>
    <w:rsid w:val="000F1FB7"/>
    <w:rsid w:val="000F3819"/>
    <w:rsid w:val="000F6DB3"/>
    <w:rsid w:val="001004BE"/>
    <w:rsid w:val="0010088C"/>
    <w:rsid w:val="00100902"/>
    <w:rsid w:val="00100E51"/>
    <w:rsid w:val="001015E8"/>
    <w:rsid w:val="00103F2C"/>
    <w:rsid w:val="001059B1"/>
    <w:rsid w:val="001072F5"/>
    <w:rsid w:val="00107929"/>
    <w:rsid w:val="00113086"/>
    <w:rsid w:val="001130E4"/>
    <w:rsid w:val="00114702"/>
    <w:rsid w:val="00114EAD"/>
    <w:rsid w:val="0011788D"/>
    <w:rsid w:val="00117D68"/>
    <w:rsid w:val="001205F6"/>
    <w:rsid w:val="00124D1D"/>
    <w:rsid w:val="00125ABA"/>
    <w:rsid w:val="00126FE9"/>
    <w:rsid w:val="00131049"/>
    <w:rsid w:val="00131AB8"/>
    <w:rsid w:val="00131F4F"/>
    <w:rsid w:val="00133336"/>
    <w:rsid w:val="00133E91"/>
    <w:rsid w:val="001374CD"/>
    <w:rsid w:val="00137BE7"/>
    <w:rsid w:val="00142640"/>
    <w:rsid w:val="00142A94"/>
    <w:rsid w:val="00143F54"/>
    <w:rsid w:val="0014437F"/>
    <w:rsid w:val="00144648"/>
    <w:rsid w:val="00144E0D"/>
    <w:rsid w:val="0014567B"/>
    <w:rsid w:val="001463A9"/>
    <w:rsid w:val="0014786C"/>
    <w:rsid w:val="001501A7"/>
    <w:rsid w:val="00150CD0"/>
    <w:rsid w:val="00151382"/>
    <w:rsid w:val="001528FF"/>
    <w:rsid w:val="00153BEB"/>
    <w:rsid w:val="00154335"/>
    <w:rsid w:val="00154E3F"/>
    <w:rsid w:val="0015603A"/>
    <w:rsid w:val="00157249"/>
    <w:rsid w:val="00157650"/>
    <w:rsid w:val="00157FAF"/>
    <w:rsid w:val="00162D51"/>
    <w:rsid w:val="001631A3"/>
    <w:rsid w:val="001636A5"/>
    <w:rsid w:val="00166863"/>
    <w:rsid w:val="00166973"/>
    <w:rsid w:val="0017218A"/>
    <w:rsid w:val="0017347F"/>
    <w:rsid w:val="001738BC"/>
    <w:rsid w:val="00174514"/>
    <w:rsid w:val="00174545"/>
    <w:rsid w:val="001766D8"/>
    <w:rsid w:val="0017691F"/>
    <w:rsid w:val="00181431"/>
    <w:rsid w:val="001816F3"/>
    <w:rsid w:val="00181E69"/>
    <w:rsid w:val="00182523"/>
    <w:rsid w:val="00183B8B"/>
    <w:rsid w:val="001866FA"/>
    <w:rsid w:val="00190711"/>
    <w:rsid w:val="0019384C"/>
    <w:rsid w:val="00193F93"/>
    <w:rsid w:val="0019534C"/>
    <w:rsid w:val="00196031"/>
    <w:rsid w:val="001A01EC"/>
    <w:rsid w:val="001A4387"/>
    <w:rsid w:val="001A4BA8"/>
    <w:rsid w:val="001A4E06"/>
    <w:rsid w:val="001A772C"/>
    <w:rsid w:val="001A7BCE"/>
    <w:rsid w:val="001B157F"/>
    <w:rsid w:val="001B322C"/>
    <w:rsid w:val="001B3A0F"/>
    <w:rsid w:val="001B4103"/>
    <w:rsid w:val="001B4A66"/>
    <w:rsid w:val="001B4C5B"/>
    <w:rsid w:val="001B4EF6"/>
    <w:rsid w:val="001B658D"/>
    <w:rsid w:val="001B6F30"/>
    <w:rsid w:val="001C10C1"/>
    <w:rsid w:val="001C1240"/>
    <w:rsid w:val="001C201E"/>
    <w:rsid w:val="001C3987"/>
    <w:rsid w:val="001C588D"/>
    <w:rsid w:val="001C6B8B"/>
    <w:rsid w:val="001C7080"/>
    <w:rsid w:val="001C759E"/>
    <w:rsid w:val="001C7AA3"/>
    <w:rsid w:val="001C7FA5"/>
    <w:rsid w:val="001D0DE6"/>
    <w:rsid w:val="001D1EE0"/>
    <w:rsid w:val="001D31EC"/>
    <w:rsid w:val="001D3293"/>
    <w:rsid w:val="001D3841"/>
    <w:rsid w:val="001D3F3C"/>
    <w:rsid w:val="001D590D"/>
    <w:rsid w:val="001D69E7"/>
    <w:rsid w:val="001D7FCC"/>
    <w:rsid w:val="001E1AE8"/>
    <w:rsid w:val="001E36CF"/>
    <w:rsid w:val="001E3CBA"/>
    <w:rsid w:val="001E4EE2"/>
    <w:rsid w:val="001E6D46"/>
    <w:rsid w:val="001E7C2C"/>
    <w:rsid w:val="001F0CC8"/>
    <w:rsid w:val="001F7358"/>
    <w:rsid w:val="001F73F4"/>
    <w:rsid w:val="0020115C"/>
    <w:rsid w:val="00201276"/>
    <w:rsid w:val="00201DDD"/>
    <w:rsid w:val="00202CD0"/>
    <w:rsid w:val="00203203"/>
    <w:rsid w:val="0020425B"/>
    <w:rsid w:val="00204B5B"/>
    <w:rsid w:val="0020634E"/>
    <w:rsid w:val="00206724"/>
    <w:rsid w:val="00206ACC"/>
    <w:rsid w:val="00206F80"/>
    <w:rsid w:val="0020711B"/>
    <w:rsid w:val="00210E59"/>
    <w:rsid w:val="002119CE"/>
    <w:rsid w:val="002127FD"/>
    <w:rsid w:val="00213397"/>
    <w:rsid w:val="00214021"/>
    <w:rsid w:val="00216184"/>
    <w:rsid w:val="002169A9"/>
    <w:rsid w:val="00216AD5"/>
    <w:rsid w:val="00220BBA"/>
    <w:rsid w:val="00223745"/>
    <w:rsid w:val="0022385E"/>
    <w:rsid w:val="0022431D"/>
    <w:rsid w:val="00224DBB"/>
    <w:rsid w:val="002259F8"/>
    <w:rsid w:val="00225D7C"/>
    <w:rsid w:val="00225E8F"/>
    <w:rsid w:val="00227C46"/>
    <w:rsid w:val="00227FBD"/>
    <w:rsid w:val="00233881"/>
    <w:rsid w:val="0023468D"/>
    <w:rsid w:val="002361C4"/>
    <w:rsid w:val="002402A0"/>
    <w:rsid w:val="00240A92"/>
    <w:rsid w:val="00241378"/>
    <w:rsid w:val="00242B17"/>
    <w:rsid w:val="00243E16"/>
    <w:rsid w:val="00244FC2"/>
    <w:rsid w:val="002456E8"/>
    <w:rsid w:val="00246245"/>
    <w:rsid w:val="00246EFF"/>
    <w:rsid w:val="002474D1"/>
    <w:rsid w:val="0025076F"/>
    <w:rsid w:val="002509B0"/>
    <w:rsid w:val="00251115"/>
    <w:rsid w:val="0025277B"/>
    <w:rsid w:val="00252BE2"/>
    <w:rsid w:val="002563BA"/>
    <w:rsid w:val="00256559"/>
    <w:rsid w:val="00256563"/>
    <w:rsid w:val="00260C5F"/>
    <w:rsid w:val="00262275"/>
    <w:rsid w:val="002635EF"/>
    <w:rsid w:val="00263D05"/>
    <w:rsid w:val="00264E2F"/>
    <w:rsid w:val="00266AD4"/>
    <w:rsid w:val="00266D4F"/>
    <w:rsid w:val="0026706F"/>
    <w:rsid w:val="002703B3"/>
    <w:rsid w:val="0027134C"/>
    <w:rsid w:val="0027215C"/>
    <w:rsid w:val="00274B92"/>
    <w:rsid w:val="00274C33"/>
    <w:rsid w:val="0027700F"/>
    <w:rsid w:val="00280099"/>
    <w:rsid w:val="00281B9C"/>
    <w:rsid w:val="00281FEE"/>
    <w:rsid w:val="00282939"/>
    <w:rsid w:val="00283206"/>
    <w:rsid w:val="00284A7B"/>
    <w:rsid w:val="002854C6"/>
    <w:rsid w:val="0028659C"/>
    <w:rsid w:val="00287967"/>
    <w:rsid w:val="002903D7"/>
    <w:rsid w:val="002942DC"/>
    <w:rsid w:val="00294D0C"/>
    <w:rsid w:val="002954BD"/>
    <w:rsid w:val="002963DB"/>
    <w:rsid w:val="00296F3C"/>
    <w:rsid w:val="002A1E87"/>
    <w:rsid w:val="002A2638"/>
    <w:rsid w:val="002A2E00"/>
    <w:rsid w:val="002A58F2"/>
    <w:rsid w:val="002A5FB7"/>
    <w:rsid w:val="002A6E29"/>
    <w:rsid w:val="002B04E5"/>
    <w:rsid w:val="002B07E6"/>
    <w:rsid w:val="002B13AB"/>
    <w:rsid w:val="002B2A16"/>
    <w:rsid w:val="002B2C68"/>
    <w:rsid w:val="002B2EDF"/>
    <w:rsid w:val="002B39B0"/>
    <w:rsid w:val="002B4074"/>
    <w:rsid w:val="002B4264"/>
    <w:rsid w:val="002B427E"/>
    <w:rsid w:val="002B6CEE"/>
    <w:rsid w:val="002B73CF"/>
    <w:rsid w:val="002C0B6C"/>
    <w:rsid w:val="002C4067"/>
    <w:rsid w:val="002C4955"/>
    <w:rsid w:val="002C5BB0"/>
    <w:rsid w:val="002C63D0"/>
    <w:rsid w:val="002C6F86"/>
    <w:rsid w:val="002C74B9"/>
    <w:rsid w:val="002D1AF4"/>
    <w:rsid w:val="002D22E6"/>
    <w:rsid w:val="002D34CB"/>
    <w:rsid w:val="002D4318"/>
    <w:rsid w:val="002D68CA"/>
    <w:rsid w:val="002E0434"/>
    <w:rsid w:val="002E1551"/>
    <w:rsid w:val="002E18A3"/>
    <w:rsid w:val="002E2419"/>
    <w:rsid w:val="002E2AAD"/>
    <w:rsid w:val="002E4440"/>
    <w:rsid w:val="002E49B0"/>
    <w:rsid w:val="002E630E"/>
    <w:rsid w:val="002E65C9"/>
    <w:rsid w:val="002E7737"/>
    <w:rsid w:val="002E77D8"/>
    <w:rsid w:val="002E7FC5"/>
    <w:rsid w:val="002F07EF"/>
    <w:rsid w:val="002F2F06"/>
    <w:rsid w:val="002F4E83"/>
    <w:rsid w:val="002F5AE8"/>
    <w:rsid w:val="002F693A"/>
    <w:rsid w:val="002F79F0"/>
    <w:rsid w:val="00301504"/>
    <w:rsid w:val="00301CF9"/>
    <w:rsid w:val="00302521"/>
    <w:rsid w:val="00302A7F"/>
    <w:rsid w:val="003030D5"/>
    <w:rsid w:val="00304C61"/>
    <w:rsid w:val="00304D06"/>
    <w:rsid w:val="003067F0"/>
    <w:rsid w:val="003079AA"/>
    <w:rsid w:val="00311131"/>
    <w:rsid w:val="00313A8C"/>
    <w:rsid w:val="00314C45"/>
    <w:rsid w:val="00316530"/>
    <w:rsid w:val="003166AB"/>
    <w:rsid w:val="00316FB0"/>
    <w:rsid w:val="00317226"/>
    <w:rsid w:val="0032110F"/>
    <w:rsid w:val="00321A41"/>
    <w:rsid w:val="0033054B"/>
    <w:rsid w:val="003305BE"/>
    <w:rsid w:val="00331E32"/>
    <w:rsid w:val="00331E5D"/>
    <w:rsid w:val="003321E8"/>
    <w:rsid w:val="00332E42"/>
    <w:rsid w:val="003332A0"/>
    <w:rsid w:val="00335934"/>
    <w:rsid w:val="00336232"/>
    <w:rsid w:val="00336A4A"/>
    <w:rsid w:val="0033735D"/>
    <w:rsid w:val="0034568D"/>
    <w:rsid w:val="00346492"/>
    <w:rsid w:val="003506EB"/>
    <w:rsid w:val="00351370"/>
    <w:rsid w:val="00353377"/>
    <w:rsid w:val="00355097"/>
    <w:rsid w:val="00356B7F"/>
    <w:rsid w:val="0036026C"/>
    <w:rsid w:val="00361A41"/>
    <w:rsid w:val="0036534E"/>
    <w:rsid w:val="003715E9"/>
    <w:rsid w:val="0037160A"/>
    <w:rsid w:val="0037295F"/>
    <w:rsid w:val="003729B5"/>
    <w:rsid w:val="00372CDD"/>
    <w:rsid w:val="00373904"/>
    <w:rsid w:val="00376956"/>
    <w:rsid w:val="0037770F"/>
    <w:rsid w:val="00377E24"/>
    <w:rsid w:val="003807C0"/>
    <w:rsid w:val="00380B3E"/>
    <w:rsid w:val="003833A2"/>
    <w:rsid w:val="003873CE"/>
    <w:rsid w:val="003876E9"/>
    <w:rsid w:val="00387D05"/>
    <w:rsid w:val="00387DA1"/>
    <w:rsid w:val="003918FF"/>
    <w:rsid w:val="00392488"/>
    <w:rsid w:val="00392E12"/>
    <w:rsid w:val="003963C6"/>
    <w:rsid w:val="0039642C"/>
    <w:rsid w:val="00397940"/>
    <w:rsid w:val="003A0697"/>
    <w:rsid w:val="003A1DF4"/>
    <w:rsid w:val="003A2878"/>
    <w:rsid w:val="003A293F"/>
    <w:rsid w:val="003A2A84"/>
    <w:rsid w:val="003A4556"/>
    <w:rsid w:val="003A69A4"/>
    <w:rsid w:val="003A6D6C"/>
    <w:rsid w:val="003A7986"/>
    <w:rsid w:val="003B28B7"/>
    <w:rsid w:val="003B3511"/>
    <w:rsid w:val="003B3709"/>
    <w:rsid w:val="003B5562"/>
    <w:rsid w:val="003B5B3A"/>
    <w:rsid w:val="003B6731"/>
    <w:rsid w:val="003C148D"/>
    <w:rsid w:val="003C2052"/>
    <w:rsid w:val="003C3E3E"/>
    <w:rsid w:val="003C5AA3"/>
    <w:rsid w:val="003D0C80"/>
    <w:rsid w:val="003D16CC"/>
    <w:rsid w:val="003D6502"/>
    <w:rsid w:val="003D69F0"/>
    <w:rsid w:val="003D7A0C"/>
    <w:rsid w:val="003E1125"/>
    <w:rsid w:val="003E15AC"/>
    <w:rsid w:val="003E1670"/>
    <w:rsid w:val="003E1C76"/>
    <w:rsid w:val="003E33A3"/>
    <w:rsid w:val="003E3B4B"/>
    <w:rsid w:val="003E4A23"/>
    <w:rsid w:val="003E7A32"/>
    <w:rsid w:val="003F0308"/>
    <w:rsid w:val="003F3463"/>
    <w:rsid w:val="003F3E53"/>
    <w:rsid w:val="003F46CE"/>
    <w:rsid w:val="003F6B63"/>
    <w:rsid w:val="00400605"/>
    <w:rsid w:val="00401CD5"/>
    <w:rsid w:val="00402E7A"/>
    <w:rsid w:val="00403A40"/>
    <w:rsid w:val="0040572F"/>
    <w:rsid w:val="00405A65"/>
    <w:rsid w:val="00405B2D"/>
    <w:rsid w:val="00405C14"/>
    <w:rsid w:val="00406C3E"/>
    <w:rsid w:val="00411B79"/>
    <w:rsid w:val="004131FF"/>
    <w:rsid w:val="004136EA"/>
    <w:rsid w:val="00415E6A"/>
    <w:rsid w:val="004178C9"/>
    <w:rsid w:val="00420C8E"/>
    <w:rsid w:val="00421212"/>
    <w:rsid w:val="004218D5"/>
    <w:rsid w:val="00422509"/>
    <w:rsid w:val="00422B80"/>
    <w:rsid w:val="00424684"/>
    <w:rsid w:val="004307F1"/>
    <w:rsid w:val="0043204A"/>
    <w:rsid w:val="00432A57"/>
    <w:rsid w:val="00435B5B"/>
    <w:rsid w:val="004375EA"/>
    <w:rsid w:val="00441692"/>
    <w:rsid w:val="00442997"/>
    <w:rsid w:val="0044452D"/>
    <w:rsid w:val="0044616D"/>
    <w:rsid w:val="004461CF"/>
    <w:rsid w:val="00446BEC"/>
    <w:rsid w:val="00447083"/>
    <w:rsid w:val="00452615"/>
    <w:rsid w:val="0045378F"/>
    <w:rsid w:val="00453791"/>
    <w:rsid w:val="00453C62"/>
    <w:rsid w:val="0045547B"/>
    <w:rsid w:val="004655E1"/>
    <w:rsid w:val="00465727"/>
    <w:rsid w:val="0046666F"/>
    <w:rsid w:val="004670FD"/>
    <w:rsid w:val="00470FFB"/>
    <w:rsid w:val="0047270B"/>
    <w:rsid w:val="00476C90"/>
    <w:rsid w:val="00476DD0"/>
    <w:rsid w:val="004815AA"/>
    <w:rsid w:val="004825A6"/>
    <w:rsid w:val="00482C9E"/>
    <w:rsid w:val="00490E5C"/>
    <w:rsid w:val="00491A2B"/>
    <w:rsid w:val="00492D3F"/>
    <w:rsid w:val="004947BD"/>
    <w:rsid w:val="00494F2C"/>
    <w:rsid w:val="00495421"/>
    <w:rsid w:val="004956D5"/>
    <w:rsid w:val="00496248"/>
    <w:rsid w:val="00497376"/>
    <w:rsid w:val="004A1D53"/>
    <w:rsid w:val="004A2ECC"/>
    <w:rsid w:val="004A4268"/>
    <w:rsid w:val="004A4610"/>
    <w:rsid w:val="004A576C"/>
    <w:rsid w:val="004A6644"/>
    <w:rsid w:val="004A6A60"/>
    <w:rsid w:val="004A7D25"/>
    <w:rsid w:val="004B02E7"/>
    <w:rsid w:val="004B040E"/>
    <w:rsid w:val="004B0D3B"/>
    <w:rsid w:val="004B15F7"/>
    <w:rsid w:val="004B454C"/>
    <w:rsid w:val="004B68F0"/>
    <w:rsid w:val="004B70BE"/>
    <w:rsid w:val="004B7772"/>
    <w:rsid w:val="004C0944"/>
    <w:rsid w:val="004C0C25"/>
    <w:rsid w:val="004C16DC"/>
    <w:rsid w:val="004C408E"/>
    <w:rsid w:val="004C5A3F"/>
    <w:rsid w:val="004C5EFA"/>
    <w:rsid w:val="004D03C9"/>
    <w:rsid w:val="004D0430"/>
    <w:rsid w:val="004D16C2"/>
    <w:rsid w:val="004D23F2"/>
    <w:rsid w:val="004D3DAD"/>
    <w:rsid w:val="004D42CE"/>
    <w:rsid w:val="004D5E80"/>
    <w:rsid w:val="004D72A2"/>
    <w:rsid w:val="004D7EF7"/>
    <w:rsid w:val="004E05FE"/>
    <w:rsid w:val="004E0D1C"/>
    <w:rsid w:val="004E0FF4"/>
    <w:rsid w:val="004E3E4D"/>
    <w:rsid w:val="004E4968"/>
    <w:rsid w:val="004E4FAF"/>
    <w:rsid w:val="004E51F1"/>
    <w:rsid w:val="004E5D04"/>
    <w:rsid w:val="004E75E6"/>
    <w:rsid w:val="004E77F4"/>
    <w:rsid w:val="004E7876"/>
    <w:rsid w:val="004F0CCC"/>
    <w:rsid w:val="004F35E9"/>
    <w:rsid w:val="004F5BC6"/>
    <w:rsid w:val="004F682E"/>
    <w:rsid w:val="004F7493"/>
    <w:rsid w:val="00500B9E"/>
    <w:rsid w:val="00500BA8"/>
    <w:rsid w:val="00501369"/>
    <w:rsid w:val="00501496"/>
    <w:rsid w:val="005035CC"/>
    <w:rsid w:val="005035FC"/>
    <w:rsid w:val="00503A85"/>
    <w:rsid w:val="005045BD"/>
    <w:rsid w:val="0050564D"/>
    <w:rsid w:val="00506F06"/>
    <w:rsid w:val="005126F6"/>
    <w:rsid w:val="005127E3"/>
    <w:rsid w:val="0051304E"/>
    <w:rsid w:val="00515227"/>
    <w:rsid w:val="00516454"/>
    <w:rsid w:val="00520C16"/>
    <w:rsid w:val="00522F80"/>
    <w:rsid w:val="00523E15"/>
    <w:rsid w:val="005245B7"/>
    <w:rsid w:val="005263C7"/>
    <w:rsid w:val="00526430"/>
    <w:rsid w:val="00530652"/>
    <w:rsid w:val="005318F9"/>
    <w:rsid w:val="00532F15"/>
    <w:rsid w:val="00533CAF"/>
    <w:rsid w:val="00534C10"/>
    <w:rsid w:val="00534C38"/>
    <w:rsid w:val="00534FFE"/>
    <w:rsid w:val="005354C4"/>
    <w:rsid w:val="00540898"/>
    <w:rsid w:val="00540E06"/>
    <w:rsid w:val="00543BEE"/>
    <w:rsid w:val="005449A6"/>
    <w:rsid w:val="00544F4A"/>
    <w:rsid w:val="005458E2"/>
    <w:rsid w:val="00546EF6"/>
    <w:rsid w:val="0055004D"/>
    <w:rsid w:val="00550840"/>
    <w:rsid w:val="00551207"/>
    <w:rsid w:val="0055138F"/>
    <w:rsid w:val="00551818"/>
    <w:rsid w:val="005526C1"/>
    <w:rsid w:val="00552A9D"/>
    <w:rsid w:val="00552EC0"/>
    <w:rsid w:val="0055334F"/>
    <w:rsid w:val="005541ED"/>
    <w:rsid w:val="0055525A"/>
    <w:rsid w:val="005571DC"/>
    <w:rsid w:val="00557809"/>
    <w:rsid w:val="00557E17"/>
    <w:rsid w:val="00560953"/>
    <w:rsid w:val="005610A5"/>
    <w:rsid w:val="00562C2C"/>
    <w:rsid w:val="0056401E"/>
    <w:rsid w:val="00565364"/>
    <w:rsid w:val="00565A1B"/>
    <w:rsid w:val="00566810"/>
    <w:rsid w:val="00570882"/>
    <w:rsid w:val="00570F56"/>
    <w:rsid w:val="005714AF"/>
    <w:rsid w:val="00577A5D"/>
    <w:rsid w:val="00577DA1"/>
    <w:rsid w:val="00580171"/>
    <w:rsid w:val="0058018D"/>
    <w:rsid w:val="00580E60"/>
    <w:rsid w:val="00581DE9"/>
    <w:rsid w:val="00583C7C"/>
    <w:rsid w:val="00583EFF"/>
    <w:rsid w:val="00584717"/>
    <w:rsid w:val="00586AAA"/>
    <w:rsid w:val="005870B4"/>
    <w:rsid w:val="005902AA"/>
    <w:rsid w:val="005904BF"/>
    <w:rsid w:val="005905F0"/>
    <w:rsid w:val="00590BBF"/>
    <w:rsid w:val="00590F52"/>
    <w:rsid w:val="0059406B"/>
    <w:rsid w:val="005948B7"/>
    <w:rsid w:val="00594F08"/>
    <w:rsid w:val="0059666F"/>
    <w:rsid w:val="00597AC6"/>
    <w:rsid w:val="005A04CA"/>
    <w:rsid w:val="005A29BE"/>
    <w:rsid w:val="005A2A09"/>
    <w:rsid w:val="005A2CB9"/>
    <w:rsid w:val="005A48C0"/>
    <w:rsid w:val="005A4C69"/>
    <w:rsid w:val="005A5602"/>
    <w:rsid w:val="005A6722"/>
    <w:rsid w:val="005A770A"/>
    <w:rsid w:val="005B24B4"/>
    <w:rsid w:val="005B5B78"/>
    <w:rsid w:val="005B63CD"/>
    <w:rsid w:val="005C181C"/>
    <w:rsid w:val="005C2432"/>
    <w:rsid w:val="005C2F86"/>
    <w:rsid w:val="005C5120"/>
    <w:rsid w:val="005C514B"/>
    <w:rsid w:val="005C5232"/>
    <w:rsid w:val="005C5420"/>
    <w:rsid w:val="005C576C"/>
    <w:rsid w:val="005C5DAF"/>
    <w:rsid w:val="005C6F10"/>
    <w:rsid w:val="005D20A5"/>
    <w:rsid w:val="005D2BD0"/>
    <w:rsid w:val="005D44B2"/>
    <w:rsid w:val="005D450B"/>
    <w:rsid w:val="005D52AC"/>
    <w:rsid w:val="005D6E54"/>
    <w:rsid w:val="005E01BB"/>
    <w:rsid w:val="005E0C5D"/>
    <w:rsid w:val="005E18DC"/>
    <w:rsid w:val="005E4D4D"/>
    <w:rsid w:val="005F0054"/>
    <w:rsid w:val="005F00AD"/>
    <w:rsid w:val="005F2BD6"/>
    <w:rsid w:val="006005A5"/>
    <w:rsid w:val="0060084C"/>
    <w:rsid w:val="00601421"/>
    <w:rsid w:val="00601BF1"/>
    <w:rsid w:val="006023DC"/>
    <w:rsid w:val="0060340E"/>
    <w:rsid w:val="00604997"/>
    <w:rsid w:val="00610271"/>
    <w:rsid w:val="00612987"/>
    <w:rsid w:val="00613C99"/>
    <w:rsid w:val="006149AA"/>
    <w:rsid w:val="006158AE"/>
    <w:rsid w:val="00615A58"/>
    <w:rsid w:val="00615A77"/>
    <w:rsid w:val="00616F28"/>
    <w:rsid w:val="00617EFC"/>
    <w:rsid w:val="006201FB"/>
    <w:rsid w:val="00621907"/>
    <w:rsid w:val="00621EB3"/>
    <w:rsid w:val="00622399"/>
    <w:rsid w:val="006224BA"/>
    <w:rsid w:val="00622FB4"/>
    <w:rsid w:val="00625588"/>
    <w:rsid w:val="00626A88"/>
    <w:rsid w:val="00630459"/>
    <w:rsid w:val="00630897"/>
    <w:rsid w:val="0063109C"/>
    <w:rsid w:val="00632655"/>
    <w:rsid w:val="00632B60"/>
    <w:rsid w:val="0063455E"/>
    <w:rsid w:val="00634B24"/>
    <w:rsid w:val="006363EE"/>
    <w:rsid w:val="006434F3"/>
    <w:rsid w:val="00643CE1"/>
    <w:rsid w:val="006441F2"/>
    <w:rsid w:val="00644A4F"/>
    <w:rsid w:val="00645EB8"/>
    <w:rsid w:val="00646BAA"/>
    <w:rsid w:val="00647326"/>
    <w:rsid w:val="00647D21"/>
    <w:rsid w:val="006506BE"/>
    <w:rsid w:val="00651E66"/>
    <w:rsid w:val="0065279E"/>
    <w:rsid w:val="00652A4A"/>
    <w:rsid w:val="00653984"/>
    <w:rsid w:val="0065517F"/>
    <w:rsid w:val="0066058E"/>
    <w:rsid w:val="006608DE"/>
    <w:rsid w:val="00661C08"/>
    <w:rsid w:val="00662211"/>
    <w:rsid w:val="00664C69"/>
    <w:rsid w:val="00665C97"/>
    <w:rsid w:val="00666ABD"/>
    <w:rsid w:val="00667228"/>
    <w:rsid w:val="00667408"/>
    <w:rsid w:val="006735B1"/>
    <w:rsid w:val="0067411A"/>
    <w:rsid w:val="00680B1E"/>
    <w:rsid w:val="00681DF3"/>
    <w:rsid w:val="00683392"/>
    <w:rsid w:val="00683BD7"/>
    <w:rsid w:val="00686981"/>
    <w:rsid w:val="006918EE"/>
    <w:rsid w:val="006939CA"/>
    <w:rsid w:val="006950DB"/>
    <w:rsid w:val="00697619"/>
    <w:rsid w:val="006A0A6E"/>
    <w:rsid w:val="006A1D29"/>
    <w:rsid w:val="006A1DE9"/>
    <w:rsid w:val="006A3E9D"/>
    <w:rsid w:val="006A4ABD"/>
    <w:rsid w:val="006B018D"/>
    <w:rsid w:val="006B3162"/>
    <w:rsid w:val="006B321C"/>
    <w:rsid w:val="006B3A44"/>
    <w:rsid w:val="006B74E5"/>
    <w:rsid w:val="006C29BD"/>
    <w:rsid w:val="006C3FFA"/>
    <w:rsid w:val="006C4187"/>
    <w:rsid w:val="006C42DE"/>
    <w:rsid w:val="006C432B"/>
    <w:rsid w:val="006C4D87"/>
    <w:rsid w:val="006C67A8"/>
    <w:rsid w:val="006C6900"/>
    <w:rsid w:val="006C7516"/>
    <w:rsid w:val="006D0B17"/>
    <w:rsid w:val="006D0DCA"/>
    <w:rsid w:val="006D5281"/>
    <w:rsid w:val="006D5282"/>
    <w:rsid w:val="006D560D"/>
    <w:rsid w:val="006D6A82"/>
    <w:rsid w:val="006E1F71"/>
    <w:rsid w:val="006E2B82"/>
    <w:rsid w:val="006E2C7C"/>
    <w:rsid w:val="006E4DCE"/>
    <w:rsid w:val="006E52A8"/>
    <w:rsid w:val="006E5985"/>
    <w:rsid w:val="006E5DB3"/>
    <w:rsid w:val="006E64C3"/>
    <w:rsid w:val="006E650D"/>
    <w:rsid w:val="006E7363"/>
    <w:rsid w:val="006F0C54"/>
    <w:rsid w:val="00700823"/>
    <w:rsid w:val="007015C4"/>
    <w:rsid w:val="00705445"/>
    <w:rsid w:val="00706F1E"/>
    <w:rsid w:val="00710095"/>
    <w:rsid w:val="00710866"/>
    <w:rsid w:val="007130FA"/>
    <w:rsid w:val="00713229"/>
    <w:rsid w:val="00714E51"/>
    <w:rsid w:val="00715895"/>
    <w:rsid w:val="00715A00"/>
    <w:rsid w:val="0071678A"/>
    <w:rsid w:val="007222ED"/>
    <w:rsid w:val="007224D3"/>
    <w:rsid w:val="00722B51"/>
    <w:rsid w:val="0072462B"/>
    <w:rsid w:val="00727A92"/>
    <w:rsid w:val="007314A8"/>
    <w:rsid w:val="007315BD"/>
    <w:rsid w:val="00733A22"/>
    <w:rsid w:val="00734C98"/>
    <w:rsid w:val="00735C71"/>
    <w:rsid w:val="00737FC0"/>
    <w:rsid w:val="007407CE"/>
    <w:rsid w:val="00740EAA"/>
    <w:rsid w:val="00741DD8"/>
    <w:rsid w:val="00742B22"/>
    <w:rsid w:val="00744BBE"/>
    <w:rsid w:val="0074692F"/>
    <w:rsid w:val="0074708A"/>
    <w:rsid w:val="007473FF"/>
    <w:rsid w:val="00747BCF"/>
    <w:rsid w:val="007528B9"/>
    <w:rsid w:val="0075324E"/>
    <w:rsid w:val="007537F7"/>
    <w:rsid w:val="00754526"/>
    <w:rsid w:val="00755062"/>
    <w:rsid w:val="0075567B"/>
    <w:rsid w:val="00757B4D"/>
    <w:rsid w:val="0076179E"/>
    <w:rsid w:val="00761AE5"/>
    <w:rsid w:val="00765777"/>
    <w:rsid w:val="00766C1B"/>
    <w:rsid w:val="00766CFB"/>
    <w:rsid w:val="007672AA"/>
    <w:rsid w:val="0076731A"/>
    <w:rsid w:val="00770B69"/>
    <w:rsid w:val="007713CC"/>
    <w:rsid w:val="00771947"/>
    <w:rsid w:val="00771CEC"/>
    <w:rsid w:val="00772A4C"/>
    <w:rsid w:val="007738C3"/>
    <w:rsid w:val="00776984"/>
    <w:rsid w:val="007818BF"/>
    <w:rsid w:val="007838E5"/>
    <w:rsid w:val="007854D1"/>
    <w:rsid w:val="00785E7C"/>
    <w:rsid w:val="00786F0B"/>
    <w:rsid w:val="00787399"/>
    <w:rsid w:val="007927A7"/>
    <w:rsid w:val="00792E94"/>
    <w:rsid w:val="0079437E"/>
    <w:rsid w:val="007945E0"/>
    <w:rsid w:val="00795F89"/>
    <w:rsid w:val="007A15B4"/>
    <w:rsid w:val="007A2358"/>
    <w:rsid w:val="007A3BAB"/>
    <w:rsid w:val="007A3E21"/>
    <w:rsid w:val="007A5DBB"/>
    <w:rsid w:val="007B1428"/>
    <w:rsid w:val="007B1AB0"/>
    <w:rsid w:val="007B1B61"/>
    <w:rsid w:val="007B34A7"/>
    <w:rsid w:val="007B4C30"/>
    <w:rsid w:val="007B7C84"/>
    <w:rsid w:val="007B7DE7"/>
    <w:rsid w:val="007C0ECB"/>
    <w:rsid w:val="007C126A"/>
    <w:rsid w:val="007C235F"/>
    <w:rsid w:val="007C2612"/>
    <w:rsid w:val="007C2656"/>
    <w:rsid w:val="007C3081"/>
    <w:rsid w:val="007C4123"/>
    <w:rsid w:val="007C73E7"/>
    <w:rsid w:val="007C767C"/>
    <w:rsid w:val="007C7F3D"/>
    <w:rsid w:val="007D07CB"/>
    <w:rsid w:val="007D0D5D"/>
    <w:rsid w:val="007D181A"/>
    <w:rsid w:val="007D1CA9"/>
    <w:rsid w:val="007D2373"/>
    <w:rsid w:val="007D3788"/>
    <w:rsid w:val="007D68D4"/>
    <w:rsid w:val="007E3117"/>
    <w:rsid w:val="007E6459"/>
    <w:rsid w:val="007E6DB7"/>
    <w:rsid w:val="007F00E0"/>
    <w:rsid w:val="007F02D2"/>
    <w:rsid w:val="007F02DD"/>
    <w:rsid w:val="007F066F"/>
    <w:rsid w:val="007F1CC5"/>
    <w:rsid w:val="007F29B3"/>
    <w:rsid w:val="007F3170"/>
    <w:rsid w:val="007F4267"/>
    <w:rsid w:val="007F5595"/>
    <w:rsid w:val="0080007A"/>
    <w:rsid w:val="00801293"/>
    <w:rsid w:val="0080135E"/>
    <w:rsid w:val="008072EE"/>
    <w:rsid w:val="0081237E"/>
    <w:rsid w:val="00812693"/>
    <w:rsid w:val="0081400C"/>
    <w:rsid w:val="00814ECC"/>
    <w:rsid w:val="00815495"/>
    <w:rsid w:val="00815B99"/>
    <w:rsid w:val="00815F90"/>
    <w:rsid w:val="008212F4"/>
    <w:rsid w:val="0082169D"/>
    <w:rsid w:val="008231EC"/>
    <w:rsid w:val="00823987"/>
    <w:rsid w:val="00824854"/>
    <w:rsid w:val="0082512C"/>
    <w:rsid w:val="00825260"/>
    <w:rsid w:val="00830F9A"/>
    <w:rsid w:val="008322D0"/>
    <w:rsid w:val="0083275F"/>
    <w:rsid w:val="00833B94"/>
    <w:rsid w:val="0083422A"/>
    <w:rsid w:val="008343F0"/>
    <w:rsid w:val="00835038"/>
    <w:rsid w:val="008361A3"/>
    <w:rsid w:val="00837753"/>
    <w:rsid w:val="00842DED"/>
    <w:rsid w:val="0084431C"/>
    <w:rsid w:val="00846E01"/>
    <w:rsid w:val="0085101F"/>
    <w:rsid w:val="008512F1"/>
    <w:rsid w:val="008520F7"/>
    <w:rsid w:val="00852461"/>
    <w:rsid w:val="008551B5"/>
    <w:rsid w:val="008575DD"/>
    <w:rsid w:val="008612F2"/>
    <w:rsid w:val="00861DE5"/>
    <w:rsid w:val="00861F19"/>
    <w:rsid w:val="00862CEB"/>
    <w:rsid w:val="00864995"/>
    <w:rsid w:val="00864A6F"/>
    <w:rsid w:val="00865AE3"/>
    <w:rsid w:val="00872626"/>
    <w:rsid w:val="008750D6"/>
    <w:rsid w:val="00875262"/>
    <w:rsid w:val="00875F68"/>
    <w:rsid w:val="008775DF"/>
    <w:rsid w:val="00877CED"/>
    <w:rsid w:val="00881619"/>
    <w:rsid w:val="008837D1"/>
    <w:rsid w:val="0088387A"/>
    <w:rsid w:val="00890B16"/>
    <w:rsid w:val="00892BEC"/>
    <w:rsid w:val="008937B4"/>
    <w:rsid w:val="00896574"/>
    <w:rsid w:val="00897E33"/>
    <w:rsid w:val="008A0315"/>
    <w:rsid w:val="008A188E"/>
    <w:rsid w:val="008A1C44"/>
    <w:rsid w:val="008A37AC"/>
    <w:rsid w:val="008A44B7"/>
    <w:rsid w:val="008A5611"/>
    <w:rsid w:val="008A5F0D"/>
    <w:rsid w:val="008B051C"/>
    <w:rsid w:val="008B1004"/>
    <w:rsid w:val="008B4964"/>
    <w:rsid w:val="008B57B8"/>
    <w:rsid w:val="008C27D8"/>
    <w:rsid w:val="008C4930"/>
    <w:rsid w:val="008C4FDF"/>
    <w:rsid w:val="008C5150"/>
    <w:rsid w:val="008C625F"/>
    <w:rsid w:val="008C72DC"/>
    <w:rsid w:val="008C7BF3"/>
    <w:rsid w:val="008D2C6C"/>
    <w:rsid w:val="008D3183"/>
    <w:rsid w:val="008D4955"/>
    <w:rsid w:val="008D7588"/>
    <w:rsid w:val="008D7B11"/>
    <w:rsid w:val="008E10B8"/>
    <w:rsid w:val="008E1A5C"/>
    <w:rsid w:val="008E1F99"/>
    <w:rsid w:val="008E3792"/>
    <w:rsid w:val="008E3DB6"/>
    <w:rsid w:val="008E5D51"/>
    <w:rsid w:val="008E6FD3"/>
    <w:rsid w:val="008E7127"/>
    <w:rsid w:val="008E7A69"/>
    <w:rsid w:val="008F0B98"/>
    <w:rsid w:val="008F1046"/>
    <w:rsid w:val="008F2DF3"/>
    <w:rsid w:val="008F5FE5"/>
    <w:rsid w:val="008F68D5"/>
    <w:rsid w:val="008F71BB"/>
    <w:rsid w:val="009010B7"/>
    <w:rsid w:val="00902C69"/>
    <w:rsid w:val="00904E28"/>
    <w:rsid w:val="009100EE"/>
    <w:rsid w:val="00911683"/>
    <w:rsid w:val="00912437"/>
    <w:rsid w:val="0091278C"/>
    <w:rsid w:val="009131AE"/>
    <w:rsid w:val="00914BE7"/>
    <w:rsid w:val="00916975"/>
    <w:rsid w:val="00916A18"/>
    <w:rsid w:val="00921D5B"/>
    <w:rsid w:val="00922C60"/>
    <w:rsid w:val="00923753"/>
    <w:rsid w:val="00923805"/>
    <w:rsid w:val="00924399"/>
    <w:rsid w:val="00926CDB"/>
    <w:rsid w:val="00927656"/>
    <w:rsid w:val="00933AA9"/>
    <w:rsid w:val="00933D44"/>
    <w:rsid w:val="0093665E"/>
    <w:rsid w:val="009440FC"/>
    <w:rsid w:val="00945E77"/>
    <w:rsid w:val="0094697B"/>
    <w:rsid w:val="00946D68"/>
    <w:rsid w:val="009544AA"/>
    <w:rsid w:val="00955F11"/>
    <w:rsid w:val="009566A7"/>
    <w:rsid w:val="009600AB"/>
    <w:rsid w:val="009606C7"/>
    <w:rsid w:val="00960FE6"/>
    <w:rsid w:val="00961246"/>
    <w:rsid w:val="00965BF4"/>
    <w:rsid w:val="009666AF"/>
    <w:rsid w:val="00972850"/>
    <w:rsid w:val="00973CB7"/>
    <w:rsid w:val="00974D4F"/>
    <w:rsid w:val="00975C20"/>
    <w:rsid w:val="00975CB1"/>
    <w:rsid w:val="00976A28"/>
    <w:rsid w:val="00977568"/>
    <w:rsid w:val="00981506"/>
    <w:rsid w:val="0098185A"/>
    <w:rsid w:val="00981995"/>
    <w:rsid w:val="00985059"/>
    <w:rsid w:val="00985C27"/>
    <w:rsid w:val="009872B9"/>
    <w:rsid w:val="00987BC8"/>
    <w:rsid w:val="0099078C"/>
    <w:rsid w:val="00991AEB"/>
    <w:rsid w:val="009A0941"/>
    <w:rsid w:val="009A104B"/>
    <w:rsid w:val="009A155B"/>
    <w:rsid w:val="009A2712"/>
    <w:rsid w:val="009A4C34"/>
    <w:rsid w:val="009A5854"/>
    <w:rsid w:val="009A5A55"/>
    <w:rsid w:val="009A6661"/>
    <w:rsid w:val="009A7079"/>
    <w:rsid w:val="009B01A3"/>
    <w:rsid w:val="009B16D5"/>
    <w:rsid w:val="009B2B2E"/>
    <w:rsid w:val="009B2F4C"/>
    <w:rsid w:val="009B2FFF"/>
    <w:rsid w:val="009B4601"/>
    <w:rsid w:val="009B4636"/>
    <w:rsid w:val="009B4838"/>
    <w:rsid w:val="009B53B1"/>
    <w:rsid w:val="009B55EA"/>
    <w:rsid w:val="009B7D69"/>
    <w:rsid w:val="009C0639"/>
    <w:rsid w:val="009C1417"/>
    <w:rsid w:val="009C2599"/>
    <w:rsid w:val="009C4954"/>
    <w:rsid w:val="009C556B"/>
    <w:rsid w:val="009D492A"/>
    <w:rsid w:val="009E14D6"/>
    <w:rsid w:val="009E16B9"/>
    <w:rsid w:val="009E2398"/>
    <w:rsid w:val="009E2AA6"/>
    <w:rsid w:val="009E33EC"/>
    <w:rsid w:val="009E4372"/>
    <w:rsid w:val="009E43ED"/>
    <w:rsid w:val="009E689C"/>
    <w:rsid w:val="009F2C12"/>
    <w:rsid w:val="009F3EF5"/>
    <w:rsid w:val="009F7C55"/>
    <w:rsid w:val="00A01893"/>
    <w:rsid w:val="00A01D9C"/>
    <w:rsid w:val="00A02026"/>
    <w:rsid w:val="00A042E5"/>
    <w:rsid w:val="00A05F9E"/>
    <w:rsid w:val="00A12099"/>
    <w:rsid w:val="00A12405"/>
    <w:rsid w:val="00A13CC4"/>
    <w:rsid w:val="00A16543"/>
    <w:rsid w:val="00A179CC"/>
    <w:rsid w:val="00A213B7"/>
    <w:rsid w:val="00A234F2"/>
    <w:rsid w:val="00A2501C"/>
    <w:rsid w:val="00A259B9"/>
    <w:rsid w:val="00A26492"/>
    <w:rsid w:val="00A3093A"/>
    <w:rsid w:val="00A3363B"/>
    <w:rsid w:val="00A337D2"/>
    <w:rsid w:val="00A33B9F"/>
    <w:rsid w:val="00A34338"/>
    <w:rsid w:val="00A35EB6"/>
    <w:rsid w:val="00A3696D"/>
    <w:rsid w:val="00A370AB"/>
    <w:rsid w:val="00A375D2"/>
    <w:rsid w:val="00A40281"/>
    <w:rsid w:val="00A41354"/>
    <w:rsid w:val="00A41CD1"/>
    <w:rsid w:val="00A460A5"/>
    <w:rsid w:val="00A4639C"/>
    <w:rsid w:val="00A47D29"/>
    <w:rsid w:val="00A50997"/>
    <w:rsid w:val="00A51B28"/>
    <w:rsid w:val="00A52E66"/>
    <w:rsid w:val="00A53898"/>
    <w:rsid w:val="00A539EE"/>
    <w:rsid w:val="00A542FA"/>
    <w:rsid w:val="00A543C1"/>
    <w:rsid w:val="00A547B2"/>
    <w:rsid w:val="00A56B94"/>
    <w:rsid w:val="00A60BF5"/>
    <w:rsid w:val="00A60CD9"/>
    <w:rsid w:val="00A65F3F"/>
    <w:rsid w:val="00A67CDB"/>
    <w:rsid w:val="00A70054"/>
    <w:rsid w:val="00A70944"/>
    <w:rsid w:val="00A71E58"/>
    <w:rsid w:val="00A72928"/>
    <w:rsid w:val="00A738E2"/>
    <w:rsid w:val="00A74A0B"/>
    <w:rsid w:val="00A762EF"/>
    <w:rsid w:val="00A76D19"/>
    <w:rsid w:val="00A81164"/>
    <w:rsid w:val="00A858B1"/>
    <w:rsid w:val="00A860B5"/>
    <w:rsid w:val="00A862B9"/>
    <w:rsid w:val="00A90C5C"/>
    <w:rsid w:val="00A91811"/>
    <w:rsid w:val="00A91CA7"/>
    <w:rsid w:val="00A92BCF"/>
    <w:rsid w:val="00A9541C"/>
    <w:rsid w:val="00A95F82"/>
    <w:rsid w:val="00A96EFC"/>
    <w:rsid w:val="00A972F1"/>
    <w:rsid w:val="00A9736C"/>
    <w:rsid w:val="00A9791F"/>
    <w:rsid w:val="00AA034C"/>
    <w:rsid w:val="00AA0E2A"/>
    <w:rsid w:val="00AA0E50"/>
    <w:rsid w:val="00AA191B"/>
    <w:rsid w:val="00AA2FB5"/>
    <w:rsid w:val="00AA3BDE"/>
    <w:rsid w:val="00AA4161"/>
    <w:rsid w:val="00AA41E8"/>
    <w:rsid w:val="00AA481E"/>
    <w:rsid w:val="00AA4DC7"/>
    <w:rsid w:val="00AA559D"/>
    <w:rsid w:val="00AA63AD"/>
    <w:rsid w:val="00AB13C7"/>
    <w:rsid w:val="00AB1AB4"/>
    <w:rsid w:val="00AB27C1"/>
    <w:rsid w:val="00AB3560"/>
    <w:rsid w:val="00AB3691"/>
    <w:rsid w:val="00AB5FCC"/>
    <w:rsid w:val="00AB63CE"/>
    <w:rsid w:val="00AB6A4C"/>
    <w:rsid w:val="00AB73F7"/>
    <w:rsid w:val="00AB7512"/>
    <w:rsid w:val="00AC0299"/>
    <w:rsid w:val="00AC0A44"/>
    <w:rsid w:val="00AC0B38"/>
    <w:rsid w:val="00AC11B4"/>
    <w:rsid w:val="00AC2311"/>
    <w:rsid w:val="00AC266C"/>
    <w:rsid w:val="00AC42C7"/>
    <w:rsid w:val="00AC50E5"/>
    <w:rsid w:val="00AC682F"/>
    <w:rsid w:val="00AC6FDD"/>
    <w:rsid w:val="00AD061A"/>
    <w:rsid w:val="00AD0C89"/>
    <w:rsid w:val="00AD150B"/>
    <w:rsid w:val="00AD1558"/>
    <w:rsid w:val="00AD1579"/>
    <w:rsid w:val="00AD4945"/>
    <w:rsid w:val="00AD578F"/>
    <w:rsid w:val="00AD5A4C"/>
    <w:rsid w:val="00AD5A52"/>
    <w:rsid w:val="00AD5BA5"/>
    <w:rsid w:val="00AD5F13"/>
    <w:rsid w:val="00AD6100"/>
    <w:rsid w:val="00AD61D5"/>
    <w:rsid w:val="00AD6358"/>
    <w:rsid w:val="00AD6B1B"/>
    <w:rsid w:val="00AD74DF"/>
    <w:rsid w:val="00AD7954"/>
    <w:rsid w:val="00AE009B"/>
    <w:rsid w:val="00AE098C"/>
    <w:rsid w:val="00AE1F31"/>
    <w:rsid w:val="00AE216F"/>
    <w:rsid w:val="00AE235C"/>
    <w:rsid w:val="00AE2FBD"/>
    <w:rsid w:val="00AE30B8"/>
    <w:rsid w:val="00AE3A9E"/>
    <w:rsid w:val="00AE5220"/>
    <w:rsid w:val="00AE689B"/>
    <w:rsid w:val="00AE7054"/>
    <w:rsid w:val="00AE755B"/>
    <w:rsid w:val="00AE7C8A"/>
    <w:rsid w:val="00AF02CB"/>
    <w:rsid w:val="00AF24FA"/>
    <w:rsid w:val="00AF41BB"/>
    <w:rsid w:val="00AF46C5"/>
    <w:rsid w:val="00AF5006"/>
    <w:rsid w:val="00AF55E5"/>
    <w:rsid w:val="00B037AE"/>
    <w:rsid w:val="00B04EFB"/>
    <w:rsid w:val="00B05737"/>
    <w:rsid w:val="00B06606"/>
    <w:rsid w:val="00B11538"/>
    <w:rsid w:val="00B115ED"/>
    <w:rsid w:val="00B11A7F"/>
    <w:rsid w:val="00B1294C"/>
    <w:rsid w:val="00B12AC1"/>
    <w:rsid w:val="00B13DF3"/>
    <w:rsid w:val="00B15928"/>
    <w:rsid w:val="00B16047"/>
    <w:rsid w:val="00B169E2"/>
    <w:rsid w:val="00B22186"/>
    <w:rsid w:val="00B2317D"/>
    <w:rsid w:val="00B23C43"/>
    <w:rsid w:val="00B2422D"/>
    <w:rsid w:val="00B27882"/>
    <w:rsid w:val="00B301CE"/>
    <w:rsid w:val="00B305D7"/>
    <w:rsid w:val="00B308C9"/>
    <w:rsid w:val="00B338AC"/>
    <w:rsid w:val="00B33D84"/>
    <w:rsid w:val="00B35F49"/>
    <w:rsid w:val="00B36F35"/>
    <w:rsid w:val="00B427E2"/>
    <w:rsid w:val="00B4281B"/>
    <w:rsid w:val="00B45256"/>
    <w:rsid w:val="00B456EA"/>
    <w:rsid w:val="00B50684"/>
    <w:rsid w:val="00B52F3B"/>
    <w:rsid w:val="00B54473"/>
    <w:rsid w:val="00B54478"/>
    <w:rsid w:val="00B55E63"/>
    <w:rsid w:val="00B57182"/>
    <w:rsid w:val="00B57557"/>
    <w:rsid w:val="00B578E0"/>
    <w:rsid w:val="00B57ABB"/>
    <w:rsid w:val="00B619ED"/>
    <w:rsid w:val="00B62DB5"/>
    <w:rsid w:val="00B642F1"/>
    <w:rsid w:val="00B6480D"/>
    <w:rsid w:val="00B64F74"/>
    <w:rsid w:val="00B67863"/>
    <w:rsid w:val="00B67C73"/>
    <w:rsid w:val="00B71F51"/>
    <w:rsid w:val="00B7523C"/>
    <w:rsid w:val="00B756F9"/>
    <w:rsid w:val="00B75F14"/>
    <w:rsid w:val="00B8058E"/>
    <w:rsid w:val="00B80C14"/>
    <w:rsid w:val="00B818BD"/>
    <w:rsid w:val="00B81972"/>
    <w:rsid w:val="00B8268E"/>
    <w:rsid w:val="00B841AE"/>
    <w:rsid w:val="00B85115"/>
    <w:rsid w:val="00B8532F"/>
    <w:rsid w:val="00B86824"/>
    <w:rsid w:val="00B91E99"/>
    <w:rsid w:val="00B92DA3"/>
    <w:rsid w:val="00B93009"/>
    <w:rsid w:val="00B937B6"/>
    <w:rsid w:val="00BA011D"/>
    <w:rsid w:val="00BA03EC"/>
    <w:rsid w:val="00BA105A"/>
    <w:rsid w:val="00BA1FB2"/>
    <w:rsid w:val="00BA367D"/>
    <w:rsid w:val="00BA3B3D"/>
    <w:rsid w:val="00BA3D54"/>
    <w:rsid w:val="00BA40E8"/>
    <w:rsid w:val="00BA4E0E"/>
    <w:rsid w:val="00BA4FCC"/>
    <w:rsid w:val="00BA5592"/>
    <w:rsid w:val="00BA7570"/>
    <w:rsid w:val="00BB2253"/>
    <w:rsid w:val="00BB2DE6"/>
    <w:rsid w:val="00BB512A"/>
    <w:rsid w:val="00BB5C62"/>
    <w:rsid w:val="00BC1780"/>
    <w:rsid w:val="00BC32B1"/>
    <w:rsid w:val="00BD08F2"/>
    <w:rsid w:val="00BD0AE9"/>
    <w:rsid w:val="00BD2601"/>
    <w:rsid w:val="00BD2DE9"/>
    <w:rsid w:val="00BD3A21"/>
    <w:rsid w:val="00BD3A3C"/>
    <w:rsid w:val="00BD5DF4"/>
    <w:rsid w:val="00BD5E11"/>
    <w:rsid w:val="00BD68A2"/>
    <w:rsid w:val="00BE1956"/>
    <w:rsid w:val="00BE4399"/>
    <w:rsid w:val="00BE5653"/>
    <w:rsid w:val="00BE5A9F"/>
    <w:rsid w:val="00BF0582"/>
    <w:rsid w:val="00BF093B"/>
    <w:rsid w:val="00BF11B0"/>
    <w:rsid w:val="00BF1EBE"/>
    <w:rsid w:val="00BF25DB"/>
    <w:rsid w:val="00BF3ABE"/>
    <w:rsid w:val="00BF78A1"/>
    <w:rsid w:val="00C039BB"/>
    <w:rsid w:val="00C05B25"/>
    <w:rsid w:val="00C06032"/>
    <w:rsid w:val="00C06240"/>
    <w:rsid w:val="00C06D5B"/>
    <w:rsid w:val="00C0737F"/>
    <w:rsid w:val="00C079C7"/>
    <w:rsid w:val="00C109D4"/>
    <w:rsid w:val="00C11AB2"/>
    <w:rsid w:val="00C14244"/>
    <w:rsid w:val="00C1458C"/>
    <w:rsid w:val="00C1511C"/>
    <w:rsid w:val="00C15BDF"/>
    <w:rsid w:val="00C1639E"/>
    <w:rsid w:val="00C16476"/>
    <w:rsid w:val="00C16A3B"/>
    <w:rsid w:val="00C16FC7"/>
    <w:rsid w:val="00C173F0"/>
    <w:rsid w:val="00C1779E"/>
    <w:rsid w:val="00C17DA8"/>
    <w:rsid w:val="00C23729"/>
    <w:rsid w:val="00C23929"/>
    <w:rsid w:val="00C24703"/>
    <w:rsid w:val="00C2640D"/>
    <w:rsid w:val="00C27116"/>
    <w:rsid w:val="00C30317"/>
    <w:rsid w:val="00C311E3"/>
    <w:rsid w:val="00C32A79"/>
    <w:rsid w:val="00C33DD7"/>
    <w:rsid w:val="00C35468"/>
    <w:rsid w:val="00C35E58"/>
    <w:rsid w:val="00C36F1E"/>
    <w:rsid w:val="00C3761C"/>
    <w:rsid w:val="00C37B0A"/>
    <w:rsid w:val="00C41078"/>
    <w:rsid w:val="00C414BF"/>
    <w:rsid w:val="00C41EB3"/>
    <w:rsid w:val="00C428D7"/>
    <w:rsid w:val="00C43224"/>
    <w:rsid w:val="00C4340B"/>
    <w:rsid w:val="00C441F2"/>
    <w:rsid w:val="00C4445A"/>
    <w:rsid w:val="00C45695"/>
    <w:rsid w:val="00C45A3D"/>
    <w:rsid w:val="00C46875"/>
    <w:rsid w:val="00C47600"/>
    <w:rsid w:val="00C50226"/>
    <w:rsid w:val="00C50F3A"/>
    <w:rsid w:val="00C535D1"/>
    <w:rsid w:val="00C53C4C"/>
    <w:rsid w:val="00C573A3"/>
    <w:rsid w:val="00C60C70"/>
    <w:rsid w:val="00C61F73"/>
    <w:rsid w:val="00C62210"/>
    <w:rsid w:val="00C622B7"/>
    <w:rsid w:val="00C62826"/>
    <w:rsid w:val="00C64B27"/>
    <w:rsid w:val="00C65307"/>
    <w:rsid w:val="00C67B10"/>
    <w:rsid w:val="00C71288"/>
    <w:rsid w:val="00C71569"/>
    <w:rsid w:val="00C7180E"/>
    <w:rsid w:val="00C74AB0"/>
    <w:rsid w:val="00C75A72"/>
    <w:rsid w:val="00C75F1C"/>
    <w:rsid w:val="00C765E6"/>
    <w:rsid w:val="00C822F0"/>
    <w:rsid w:val="00C82E33"/>
    <w:rsid w:val="00C851E9"/>
    <w:rsid w:val="00C868ED"/>
    <w:rsid w:val="00C86F02"/>
    <w:rsid w:val="00C905E6"/>
    <w:rsid w:val="00C910F3"/>
    <w:rsid w:val="00C918B8"/>
    <w:rsid w:val="00C92AD0"/>
    <w:rsid w:val="00C930C1"/>
    <w:rsid w:val="00C94B2A"/>
    <w:rsid w:val="00C94C06"/>
    <w:rsid w:val="00C95634"/>
    <w:rsid w:val="00C97127"/>
    <w:rsid w:val="00CA0803"/>
    <w:rsid w:val="00CA11AA"/>
    <w:rsid w:val="00CA20CF"/>
    <w:rsid w:val="00CA2120"/>
    <w:rsid w:val="00CA6987"/>
    <w:rsid w:val="00CB06BF"/>
    <w:rsid w:val="00CB08AD"/>
    <w:rsid w:val="00CB0CDA"/>
    <w:rsid w:val="00CB23CD"/>
    <w:rsid w:val="00CB2B66"/>
    <w:rsid w:val="00CB2C15"/>
    <w:rsid w:val="00CB34F5"/>
    <w:rsid w:val="00CB372B"/>
    <w:rsid w:val="00CB4015"/>
    <w:rsid w:val="00CB5408"/>
    <w:rsid w:val="00CB549F"/>
    <w:rsid w:val="00CB57D1"/>
    <w:rsid w:val="00CC158F"/>
    <w:rsid w:val="00CC4356"/>
    <w:rsid w:val="00CC5427"/>
    <w:rsid w:val="00CC65BF"/>
    <w:rsid w:val="00CC7E84"/>
    <w:rsid w:val="00CD064E"/>
    <w:rsid w:val="00CD1FD7"/>
    <w:rsid w:val="00CD2F37"/>
    <w:rsid w:val="00CD2FE5"/>
    <w:rsid w:val="00CD3081"/>
    <w:rsid w:val="00CD3120"/>
    <w:rsid w:val="00CD3364"/>
    <w:rsid w:val="00CD4322"/>
    <w:rsid w:val="00CD5901"/>
    <w:rsid w:val="00CD6B35"/>
    <w:rsid w:val="00CE1056"/>
    <w:rsid w:val="00CE2DCA"/>
    <w:rsid w:val="00CE42FC"/>
    <w:rsid w:val="00CE5A26"/>
    <w:rsid w:val="00CF0C5C"/>
    <w:rsid w:val="00CF28A6"/>
    <w:rsid w:val="00CF2B28"/>
    <w:rsid w:val="00CF457C"/>
    <w:rsid w:val="00CF5D50"/>
    <w:rsid w:val="00CF6004"/>
    <w:rsid w:val="00D00607"/>
    <w:rsid w:val="00D01797"/>
    <w:rsid w:val="00D01EBC"/>
    <w:rsid w:val="00D055BC"/>
    <w:rsid w:val="00D06DA8"/>
    <w:rsid w:val="00D06E59"/>
    <w:rsid w:val="00D07538"/>
    <w:rsid w:val="00D11493"/>
    <w:rsid w:val="00D14838"/>
    <w:rsid w:val="00D17C71"/>
    <w:rsid w:val="00D20EC6"/>
    <w:rsid w:val="00D226B8"/>
    <w:rsid w:val="00D24CEC"/>
    <w:rsid w:val="00D25619"/>
    <w:rsid w:val="00D25EFD"/>
    <w:rsid w:val="00D27BD9"/>
    <w:rsid w:val="00D3061E"/>
    <w:rsid w:val="00D30969"/>
    <w:rsid w:val="00D31919"/>
    <w:rsid w:val="00D319C8"/>
    <w:rsid w:val="00D319F3"/>
    <w:rsid w:val="00D33BEE"/>
    <w:rsid w:val="00D34E49"/>
    <w:rsid w:val="00D36EAF"/>
    <w:rsid w:val="00D4131B"/>
    <w:rsid w:val="00D41E07"/>
    <w:rsid w:val="00D42439"/>
    <w:rsid w:val="00D44DFA"/>
    <w:rsid w:val="00D4511C"/>
    <w:rsid w:val="00D509C2"/>
    <w:rsid w:val="00D50D9E"/>
    <w:rsid w:val="00D515A4"/>
    <w:rsid w:val="00D51B3E"/>
    <w:rsid w:val="00D52A5E"/>
    <w:rsid w:val="00D52F1A"/>
    <w:rsid w:val="00D53F7C"/>
    <w:rsid w:val="00D54108"/>
    <w:rsid w:val="00D54984"/>
    <w:rsid w:val="00D54DE1"/>
    <w:rsid w:val="00D55471"/>
    <w:rsid w:val="00D55B41"/>
    <w:rsid w:val="00D567D2"/>
    <w:rsid w:val="00D57F9C"/>
    <w:rsid w:val="00D6034B"/>
    <w:rsid w:val="00D6317D"/>
    <w:rsid w:val="00D66412"/>
    <w:rsid w:val="00D66543"/>
    <w:rsid w:val="00D702C1"/>
    <w:rsid w:val="00D707E2"/>
    <w:rsid w:val="00D70859"/>
    <w:rsid w:val="00D71438"/>
    <w:rsid w:val="00D71B41"/>
    <w:rsid w:val="00D72203"/>
    <w:rsid w:val="00D72876"/>
    <w:rsid w:val="00D72B98"/>
    <w:rsid w:val="00D73333"/>
    <w:rsid w:val="00D747DC"/>
    <w:rsid w:val="00D7740B"/>
    <w:rsid w:val="00D8074E"/>
    <w:rsid w:val="00D82459"/>
    <w:rsid w:val="00D82586"/>
    <w:rsid w:val="00D82740"/>
    <w:rsid w:val="00D847D1"/>
    <w:rsid w:val="00D84986"/>
    <w:rsid w:val="00D84E50"/>
    <w:rsid w:val="00D854E7"/>
    <w:rsid w:val="00D86975"/>
    <w:rsid w:val="00D86CB2"/>
    <w:rsid w:val="00D87798"/>
    <w:rsid w:val="00D9021D"/>
    <w:rsid w:val="00D90DEB"/>
    <w:rsid w:val="00D91D09"/>
    <w:rsid w:val="00D9279C"/>
    <w:rsid w:val="00D94F3F"/>
    <w:rsid w:val="00D957D9"/>
    <w:rsid w:val="00D96688"/>
    <w:rsid w:val="00D96758"/>
    <w:rsid w:val="00D96F25"/>
    <w:rsid w:val="00DA0A1F"/>
    <w:rsid w:val="00DA0FFB"/>
    <w:rsid w:val="00DA138E"/>
    <w:rsid w:val="00DA32FD"/>
    <w:rsid w:val="00DB2237"/>
    <w:rsid w:val="00DB5304"/>
    <w:rsid w:val="00DB54EF"/>
    <w:rsid w:val="00DB65F6"/>
    <w:rsid w:val="00DC00E9"/>
    <w:rsid w:val="00DC0F67"/>
    <w:rsid w:val="00DC17F8"/>
    <w:rsid w:val="00DC47D0"/>
    <w:rsid w:val="00DC4BA8"/>
    <w:rsid w:val="00DC6136"/>
    <w:rsid w:val="00DC6EC9"/>
    <w:rsid w:val="00DC6FC7"/>
    <w:rsid w:val="00DD09C3"/>
    <w:rsid w:val="00DD0F94"/>
    <w:rsid w:val="00DD13FD"/>
    <w:rsid w:val="00DD272A"/>
    <w:rsid w:val="00DD37F3"/>
    <w:rsid w:val="00DD3D18"/>
    <w:rsid w:val="00DD52DA"/>
    <w:rsid w:val="00DD5C44"/>
    <w:rsid w:val="00DD6B13"/>
    <w:rsid w:val="00DD76ED"/>
    <w:rsid w:val="00DD7ADD"/>
    <w:rsid w:val="00DE09E4"/>
    <w:rsid w:val="00DE1341"/>
    <w:rsid w:val="00DE1C16"/>
    <w:rsid w:val="00DE5B42"/>
    <w:rsid w:val="00DE6E73"/>
    <w:rsid w:val="00DF03B5"/>
    <w:rsid w:val="00DF0B08"/>
    <w:rsid w:val="00DF1816"/>
    <w:rsid w:val="00DF30F2"/>
    <w:rsid w:val="00DF3682"/>
    <w:rsid w:val="00DF40A4"/>
    <w:rsid w:val="00DF417D"/>
    <w:rsid w:val="00DF4717"/>
    <w:rsid w:val="00DF474E"/>
    <w:rsid w:val="00DF4929"/>
    <w:rsid w:val="00DF62DB"/>
    <w:rsid w:val="00DF63D5"/>
    <w:rsid w:val="00DF6CC6"/>
    <w:rsid w:val="00DF7CAD"/>
    <w:rsid w:val="00E01A2E"/>
    <w:rsid w:val="00E028CC"/>
    <w:rsid w:val="00E029D9"/>
    <w:rsid w:val="00E037D3"/>
    <w:rsid w:val="00E03C20"/>
    <w:rsid w:val="00E06513"/>
    <w:rsid w:val="00E07865"/>
    <w:rsid w:val="00E13381"/>
    <w:rsid w:val="00E13B9B"/>
    <w:rsid w:val="00E145F7"/>
    <w:rsid w:val="00E163F2"/>
    <w:rsid w:val="00E16A8E"/>
    <w:rsid w:val="00E21D83"/>
    <w:rsid w:val="00E21F95"/>
    <w:rsid w:val="00E22853"/>
    <w:rsid w:val="00E25375"/>
    <w:rsid w:val="00E26EE2"/>
    <w:rsid w:val="00E2786C"/>
    <w:rsid w:val="00E30690"/>
    <w:rsid w:val="00E30C9D"/>
    <w:rsid w:val="00E30E9A"/>
    <w:rsid w:val="00E30F63"/>
    <w:rsid w:val="00E31903"/>
    <w:rsid w:val="00E334BA"/>
    <w:rsid w:val="00E3392E"/>
    <w:rsid w:val="00E33E5C"/>
    <w:rsid w:val="00E33F4B"/>
    <w:rsid w:val="00E35A1F"/>
    <w:rsid w:val="00E36185"/>
    <w:rsid w:val="00E36D98"/>
    <w:rsid w:val="00E400A2"/>
    <w:rsid w:val="00E41878"/>
    <w:rsid w:val="00E43E81"/>
    <w:rsid w:val="00E4424F"/>
    <w:rsid w:val="00E44BE1"/>
    <w:rsid w:val="00E44ED5"/>
    <w:rsid w:val="00E4527A"/>
    <w:rsid w:val="00E45AD0"/>
    <w:rsid w:val="00E46878"/>
    <w:rsid w:val="00E46ACD"/>
    <w:rsid w:val="00E46F91"/>
    <w:rsid w:val="00E4720B"/>
    <w:rsid w:val="00E5110C"/>
    <w:rsid w:val="00E52C5B"/>
    <w:rsid w:val="00E539D6"/>
    <w:rsid w:val="00E53E0C"/>
    <w:rsid w:val="00E5448C"/>
    <w:rsid w:val="00E564E9"/>
    <w:rsid w:val="00E57B7D"/>
    <w:rsid w:val="00E617CE"/>
    <w:rsid w:val="00E6263E"/>
    <w:rsid w:val="00E632B2"/>
    <w:rsid w:val="00E6473D"/>
    <w:rsid w:val="00E652D7"/>
    <w:rsid w:val="00E65FC2"/>
    <w:rsid w:val="00E674D6"/>
    <w:rsid w:val="00E706A6"/>
    <w:rsid w:val="00E712DC"/>
    <w:rsid w:val="00E74143"/>
    <w:rsid w:val="00E74DE0"/>
    <w:rsid w:val="00E775A0"/>
    <w:rsid w:val="00E77F35"/>
    <w:rsid w:val="00E81CDC"/>
    <w:rsid w:val="00E82D1C"/>
    <w:rsid w:val="00E82D83"/>
    <w:rsid w:val="00E833CF"/>
    <w:rsid w:val="00E83686"/>
    <w:rsid w:val="00E83BFB"/>
    <w:rsid w:val="00E83D7B"/>
    <w:rsid w:val="00E90CE7"/>
    <w:rsid w:val="00E91037"/>
    <w:rsid w:val="00E91B8C"/>
    <w:rsid w:val="00E9331D"/>
    <w:rsid w:val="00E950E1"/>
    <w:rsid w:val="00E9597D"/>
    <w:rsid w:val="00E96655"/>
    <w:rsid w:val="00E97B36"/>
    <w:rsid w:val="00EA12A0"/>
    <w:rsid w:val="00EA193E"/>
    <w:rsid w:val="00EA2BF9"/>
    <w:rsid w:val="00EA3F3A"/>
    <w:rsid w:val="00EA4145"/>
    <w:rsid w:val="00EA4829"/>
    <w:rsid w:val="00EA4B89"/>
    <w:rsid w:val="00EA4C7D"/>
    <w:rsid w:val="00EA51DA"/>
    <w:rsid w:val="00EA581F"/>
    <w:rsid w:val="00EA790E"/>
    <w:rsid w:val="00EB2B36"/>
    <w:rsid w:val="00EB4AAB"/>
    <w:rsid w:val="00EB5537"/>
    <w:rsid w:val="00EB5DB9"/>
    <w:rsid w:val="00EB7832"/>
    <w:rsid w:val="00EC13B0"/>
    <w:rsid w:val="00EC221A"/>
    <w:rsid w:val="00EC2447"/>
    <w:rsid w:val="00EC3CCE"/>
    <w:rsid w:val="00EC4AFB"/>
    <w:rsid w:val="00EC6487"/>
    <w:rsid w:val="00ED1691"/>
    <w:rsid w:val="00ED2E25"/>
    <w:rsid w:val="00ED393A"/>
    <w:rsid w:val="00ED4DD0"/>
    <w:rsid w:val="00ED620F"/>
    <w:rsid w:val="00ED6E0A"/>
    <w:rsid w:val="00ED70DE"/>
    <w:rsid w:val="00ED7983"/>
    <w:rsid w:val="00EE0A18"/>
    <w:rsid w:val="00EE0DC4"/>
    <w:rsid w:val="00EE0E1B"/>
    <w:rsid w:val="00EE2C6F"/>
    <w:rsid w:val="00EE4A43"/>
    <w:rsid w:val="00EE57DE"/>
    <w:rsid w:val="00EE7550"/>
    <w:rsid w:val="00EF349F"/>
    <w:rsid w:val="00EF5071"/>
    <w:rsid w:val="00F0296A"/>
    <w:rsid w:val="00F02BD0"/>
    <w:rsid w:val="00F03BFE"/>
    <w:rsid w:val="00F0402D"/>
    <w:rsid w:val="00F0772A"/>
    <w:rsid w:val="00F07B52"/>
    <w:rsid w:val="00F07D81"/>
    <w:rsid w:val="00F102A4"/>
    <w:rsid w:val="00F11A80"/>
    <w:rsid w:val="00F13CF8"/>
    <w:rsid w:val="00F14D99"/>
    <w:rsid w:val="00F1719A"/>
    <w:rsid w:val="00F17521"/>
    <w:rsid w:val="00F20AE8"/>
    <w:rsid w:val="00F24AB3"/>
    <w:rsid w:val="00F24DFF"/>
    <w:rsid w:val="00F26CE1"/>
    <w:rsid w:val="00F26E27"/>
    <w:rsid w:val="00F27AEE"/>
    <w:rsid w:val="00F3070B"/>
    <w:rsid w:val="00F30A34"/>
    <w:rsid w:val="00F31BDC"/>
    <w:rsid w:val="00F31C5E"/>
    <w:rsid w:val="00F32472"/>
    <w:rsid w:val="00F3365C"/>
    <w:rsid w:val="00F33CBF"/>
    <w:rsid w:val="00F36F60"/>
    <w:rsid w:val="00F44051"/>
    <w:rsid w:val="00F44DDE"/>
    <w:rsid w:val="00F4664C"/>
    <w:rsid w:val="00F4679F"/>
    <w:rsid w:val="00F475ED"/>
    <w:rsid w:val="00F47B63"/>
    <w:rsid w:val="00F47CFE"/>
    <w:rsid w:val="00F515A7"/>
    <w:rsid w:val="00F51D73"/>
    <w:rsid w:val="00F53BA8"/>
    <w:rsid w:val="00F623A1"/>
    <w:rsid w:val="00F626F1"/>
    <w:rsid w:val="00F6605A"/>
    <w:rsid w:val="00F66584"/>
    <w:rsid w:val="00F67E1E"/>
    <w:rsid w:val="00F67E4E"/>
    <w:rsid w:val="00F71CB7"/>
    <w:rsid w:val="00F724F1"/>
    <w:rsid w:val="00F7391B"/>
    <w:rsid w:val="00F7513D"/>
    <w:rsid w:val="00F75958"/>
    <w:rsid w:val="00F75995"/>
    <w:rsid w:val="00F762C5"/>
    <w:rsid w:val="00F76B93"/>
    <w:rsid w:val="00F77F0A"/>
    <w:rsid w:val="00F80B72"/>
    <w:rsid w:val="00F84AA0"/>
    <w:rsid w:val="00F84B93"/>
    <w:rsid w:val="00F84D87"/>
    <w:rsid w:val="00F852EC"/>
    <w:rsid w:val="00F85965"/>
    <w:rsid w:val="00F870FB"/>
    <w:rsid w:val="00F87F8F"/>
    <w:rsid w:val="00F90765"/>
    <w:rsid w:val="00F913E7"/>
    <w:rsid w:val="00F9284F"/>
    <w:rsid w:val="00F95E04"/>
    <w:rsid w:val="00F97B35"/>
    <w:rsid w:val="00F97D9C"/>
    <w:rsid w:val="00FA1940"/>
    <w:rsid w:val="00FA2257"/>
    <w:rsid w:val="00FA3AEE"/>
    <w:rsid w:val="00FA3FD7"/>
    <w:rsid w:val="00FA4098"/>
    <w:rsid w:val="00FA4E2E"/>
    <w:rsid w:val="00FA5801"/>
    <w:rsid w:val="00FB1B61"/>
    <w:rsid w:val="00FB226F"/>
    <w:rsid w:val="00FB2CCB"/>
    <w:rsid w:val="00FB399D"/>
    <w:rsid w:val="00FB3B18"/>
    <w:rsid w:val="00FB5220"/>
    <w:rsid w:val="00FB5CA6"/>
    <w:rsid w:val="00FC0220"/>
    <w:rsid w:val="00FC04E8"/>
    <w:rsid w:val="00FC15D3"/>
    <w:rsid w:val="00FC15DA"/>
    <w:rsid w:val="00FC3793"/>
    <w:rsid w:val="00FC3E4A"/>
    <w:rsid w:val="00FC54C8"/>
    <w:rsid w:val="00FC6C7B"/>
    <w:rsid w:val="00FD089D"/>
    <w:rsid w:val="00FD1526"/>
    <w:rsid w:val="00FD3306"/>
    <w:rsid w:val="00FD70A7"/>
    <w:rsid w:val="00FE2565"/>
    <w:rsid w:val="00FE3069"/>
    <w:rsid w:val="00FE32FC"/>
    <w:rsid w:val="00FF130A"/>
    <w:rsid w:val="00FF24BB"/>
    <w:rsid w:val="00FF3D5B"/>
    <w:rsid w:val="00FF42D3"/>
    <w:rsid w:val="00FF5C2B"/>
    <w:rsid w:val="00FF6B09"/>
    <w:rsid w:val="00FF70E3"/>
    <w:rsid w:val="00FF7537"/>
    <w:rsid w:val="00FF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F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D8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8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8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D8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D81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D81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D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7D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7D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D8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D81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7D81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7D81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7D81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07D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">
    <w:name w:val="Table"/>
    <w:basedOn w:val="Normal"/>
    <w:qFormat/>
    <w:rsid w:val="0039642C"/>
    <w:pPr>
      <w:spacing w:line="240" w:lineRule="auto"/>
      <w:jc w:val="left"/>
    </w:pPr>
    <w:rPr>
      <w:sz w:val="20"/>
    </w:rPr>
  </w:style>
  <w:style w:type="table" w:styleId="TableGrid">
    <w:name w:val="Table Grid"/>
    <w:basedOn w:val="TableNormal"/>
    <w:uiPriority w:val="59"/>
    <w:rsid w:val="0039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B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B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4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A1C44"/>
  </w:style>
  <w:style w:type="paragraph" w:styleId="ListParagraph">
    <w:name w:val="List Paragraph"/>
    <w:basedOn w:val="Normal"/>
    <w:uiPriority w:val="34"/>
    <w:qFormat/>
    <w:rsid w:val="002D1AF4"/>
    <w:pPr>
      <w:ind w:left="720"/>
      <w:contextualSpacing/>
    </w:pPr>
  </w:style>
  <w:style w:type="paragraph" w:customStyle="1" w:styleId="comment">
    <w:name w:val="comment"/>
    <w:basedOn w:val="Normal"/>
    <w:rsid w:val="00B619ED"/>
    <w:pPr>
      <w:spacing w:before="120" w:after="0"/>
      <w:ind w:left="720"/>
      <w:jc w:val="left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B619ED"/>
    <w:pPr>
      <w:keepNext/>
      <w:keepLines/>
      <w:tabs>
        <w:tab w:val="left" w:pos="702"/>
        <w:tab w:val="left" w:pos="1080"/>
      </w:tabs>
      <w:spacing w:before="120" w:after="120"/>
      <w:ind w:left="0" w:firstLine="567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TableNormal1">
    <w:name w:val="Table Normal1"/>
    <w:basedOn w:val="Table"/>
    <w:rsid w:val="00B619ED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styleId="NormalIndent">
    <w:name w:val="Normal Indent"/>
    <w:basedOn w:val="Normal"/>
    <w:uiPriority w:val="99"/>
    <w:semiHidden/>
    <w:unhideWhenUsed/>
    <w:rsid w:val="00B619ED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1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3F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0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2C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2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2CB"/>
    <w:rPr>
      <w:rFonts w:ascii="Times New Roman" w:hAnsi="Times New Roman"/>
      <w:b/>
      <w:bCs/>
      <w:sz w:val="20"/>
      <w:szCs w:val="20"/>
    </w:rPr>
  </w:style>
  <w:style w:type="paragraph" w:customStyle="1" w:styleId="TableContents">
    <w:name w:val="Table Contents"/>
    <w:basedOn w:val="Normal"/>
    <w:rsid w:val="00DF1816"/>
    <w:pPr>
      <w:widowControl w:val="0"/>
      <w:suppressLineNumbers/>
      <w:suppressAutoHyphens/>
      <w:spacing w:after="0" w:line="240" w:lineRule="auto"/>
      <w:jc w:val="left"/>
    </w:pPr>
    <w:rPr>
      <w:rFonts w:eastAsia="Arial Unicode MS" w:cs="Lohit Hindi"/>
      <w:kern w:val="1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83EF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83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63D0"/>
    <w:pPr>
      <w:spacing w:after="100"/>
      <w:ind w:left="480"/>
    </w:pPr>
  </w:style>
  <w:style w:type="paragraph" w:styleId="Revision">
    <w:name w:val="Revision"/>
    <w:hidden/>
    <w:uiPriority w:val="99"/>
    <w:semiHidden/>
    <w:rsid w:val="001E4EE2"/>
    <w:pPr>
      <w:spacing w:after="0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3A2A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F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D8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8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8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D8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D81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D81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D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7D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7D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D8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D81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7D81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7D81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7D81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07D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">
    <w:name w:val="Table"/>
    <w:basedOn w:val="Normal"/>
    <w:qFormat/>
    <w:rsid w:val="0039642C"/>
    <w:pPr>
      <w:spacing w:line="240" w:lineRule="auto"/>
      <w:jc w:val="left"/>
    </w:pPr>
    <w:rPr>
      <w:sz w:val="20"/>
    </w:rPr>
  </w:style>
  <w:style w:type="table" w:styleId="TableGrid">
    <w:name w:val="Table Grid"/>
    <w:basedOn w:val="TableNormal"/>
    <w:uiPriority w:val="59"/>
    <w:rsid w:val="0039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B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B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4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A1C44"/>
  </w:style>
  <w:style w:type="paragraph" w:styleId="ListParagraph">
    <w:name w:val="List Paragraph"/>
    <w:basedOn w:val="Normal"/>
    <w:uiPriority w:val="34"/>
    <w:qFormat/>
    <w:rsid w:val="002D1AF4"/>
    <w:pPr>
      <w:ind w:left="720"/>
      <w:contextualSpacing/>
    </w:pPr>
  </w:style>
  <w:style w:type="paragraph" w:customStyle="1" w:styleId="comment">
    <w:name w:val="comment"/>
    <w:basedOn w:val="Normal"/>
    <w:rsid w:val="00B619ED"/>
    <w:pPr>
      <w:spacing w:before="120" w:after="0"/>
      <w:ind w:left="720"/>
      <w:jc w:val="left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B619ED"/>
    <w:pPr>
      <w:keepNext/>
      <w:keepLines/>
      <w:tabs>
        <w:tab w:val="left" w:pos="702"/>
        <w:tab w:val="left" w:pos="1080"/>
      </w:tabs>
      <w:spacing w:before="120" w:after="120"/>
      <w:ind w:left="0" w:firstLine="567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TableNormal1">
    <w:name w:val="Table Normal1"/>
    <w:basedOn w:val="Table"/>
    <w:rsid w:val="00B619ED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styleId="NormalIndent">
    <w:name w:val="Normal Indent"/>
    <w:basedOn w:val="Normal"/>
    <w:uiPriority w:val="99"/>
    <w:semiHidden/>
    <w:unhideWhenUsed/>
    <w:rsid w:val="00B619ED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1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3F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0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2C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2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2CB"/>
    <w:rPr>
      <w:rFonts w:ascii="Times New Roman" w:hAnsi="Times New Roman"/>
      <w:b/>
      <w:bCs/>
      <w:sz w:val="20"/>
      <w:szCs w:val="20"/>
    </w:rPr>
  </w:style>
  <w:style w:type="paragraph" w:customStyle="1" w:styleId="TableContents">
    <w:name w:val="Table Contents"/>
    <w:basedOn w:val="Normal"/>
    <w:rsid w:val="00DF1816"/>
    <w:pPr>
      <w:widowControl w:val="0"/>
      <w:suppressLineNumbers/>
      <w:suppressAutoHyphens/>
      <w:spacing w:after="0" w:line="240" w:lineRule="auto"/>
      <w:jc w:val="left"/>
    </w:pPr>
    <w:rPr>
      <w:rFonts w:eastAsia="Arial Unicode MS" w:cs="Lohit Hindi"/>
      <w:kern w:val="1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83EF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83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63D0"/>
    <w:pPr>
      <w:spacing w:after="100"/>
      <w:ind w:left="480"/>
    </w:pPr>
  </w:style>
  <w:style w:type="paragraph" w:styleId="Revision">
    <w:name w:val="Revision"/>
    <w:hidden/>
    <w:uiPriority w:val="99"/>
    <w:semiHidden/>
    <w:rsid w:val="001E4EE2"/>
    <w:pPr>
      <w:spacing w:after="0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3A2A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The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2314-D90E-4E41-B363-F0208FE5A70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DD8A753E-A36F-417E-A28B-1BDD8600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1194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Ngoc Khoa</dc:creator>
  <cp:lastModifiedBy>haidv</cp:lastModifiedBy>
  <cp:revision>955</cp:revision>
  <cp:lastPrinted>2018-03-19T09:49:00Z</cp:lastPrinted>
  <dcterms:created xsi:type="dcterms:W3CDTF">2014-04-14T16:16:00Z</dcterms:created>
  <dcterms:modified xsi:type="dcterms:W3CDTF">2018-03-19T09:56:00Z</dcterms:modified>
</cp:coreProperties>
</file>
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1"/>
        <w:gridCol w:w="6287"/>
      </w:tblGrid>
      <w:tr w:rsidR="007F5595" w:rsidRPr="007F5595" w:rsidTr="007F5595">
        <w:tc>
          <w:tcPr>
            <w:tcW w:w="3001" w:type="dxa"/>
          </w:tcPr>
          <w:p w:rsidR="007F5595" w:rsidRPr="007F5595" w:rsidRDefault="007F5595" w:rsidP="006D3A28">
            <w:pPr>
              <w:pStyle w:val="Table"/>
            </w:pPr>
            <w:bookmarkStart w:id="0" w:name="_GoBack"/>
            <w:bookmarkEnd w:id="0"/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 w:rsidR="00281B9C">
              <w:t xml:space="preserve">: </w:t>
            </w:r>
            <w:proofErr w:type="spellStart"/>
            <w:r w:rsidR="006D3A28">
              <w:t>Bảng</w:t>
            </w:r>
            <w:proofErr w:type="spellEnd"/>
            <w:r w:rsidR="006D3A28">
              <w:t xml:space="preserve"> LED</w:t>
            </w:r>
          </w:p>
        </w:tc>
        <w:tc>
          <w:tcPr>
            <w:tcW w:w="6287" w:type="dxa"/>
          </w:tcPr>
          <w:p w:rsidR="007F5595" w:rsidRPr="007F5595" w:rsidRDefault="007F5595" w:rsidP="00E7431F">
            <w:pPr>
              <w:pStyle w:val="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 w:rsidR="00B36F35">
              <w:t>:</w:t>
            </w:r>
            <w:r w:rsidR="00662211">
              <w:t xml:space="preserve"> </w:t>
            </w:r>
            <w:proofErr w:type="spellStart"/>
            <w:r w:rsidR="008A36FC" w:rsidRPr="008A36FC">
              <w:t>Hướng</w:t>
            </w:r>
            <w:proofErr w:type="spellEnd"/>
            <w:r w:rsidR="008A36FC" w:rsidRPr="008A36FC">
              <w:t xml:space="preserve"> </w:t>
            </w:r>
            <w:proofErr w:type="spellStart"/>
            <w:r w:rsidR="008A36FC" w:rsidRPr="008A36FC">
              <w:t>dẫn</w:t>
            </w:r>
            <w:proofErr w:type="spellEnd"/>
            <w:r w:rsidR="008A36FC" w:rsidRPr="008A36FC">
              <w:t xml:space="preserve"> </w:t>
            </w:r>
            <w:proofErr w:type="spellStart"/>
            <w:r w:rsidR="008A36FC" w:rsidRPr="008A36FC">
              <w:t>cấu</w:t>
            </w:r>
            <w:proofErr w:type="spellEnd"/>
            <w:r w:rsidR="008A36FC" w:rsidRPr="008A36FC">
              <w:t xml:space="preserve"> </w:t>
            </w:r>
            <w:proofErr w:type="spellStart"/>
            <w:r w:rsidR="008A36FC" w:rsidRPr="008A36FC">
              <w:t>hình</w:t>
            </w:r>
            <w:proofErr w:type="spellEnd"/>
            <w:r w:rsidR="008A36FC" w:rsidRPr="008A36FC">
              <w:t xml:space="preserve"> </w:t>
            </w:r>
            <w:proofErr w:type="spellStart"/>
            <w:r w:rsidR="008A36FC" w:rsidRPr="008A36FC">
              <w:t>phần</w:t>
            </w:r>
            <w:proofErr w:type="spellEnd"/>
            <w:r w:rsidR="008A36FC" w:rsidRPr="008A36FC">
              <w:t xml:space="preserve"> </w:t>
            </w:r>
            <w:proofErr w:type="spellStart"/>
            <w:r w:rsidR="008A36FC" w:rsidRPr="008A36FC">
              <w:t>mềm</w:t>
            </w:r>
            <w:proofErr w:type="spellEnd"/>
            <w:r w:rsidR="008A36FC" w:rsidRPr="008A36FC">
              <w:t xml:space="preserve"> SLED</w:t>
            </w:r>
          </w:p>
        </w:tc>
      </w:tr>
      <w:tr w:rsidR="007F5595" w:rsidRPr="007F5595" w:rsidTr="007F5595">
        <w:tc>
          <w:tcPr>
            <w:tcW w:w="3001" w:type="dxa"/>
          </w:tcPr>
          <w:p w:rsidR="007F5595" w:rsidRPr="007F5595" w:rsidRDefault="007F5595" w:rsidP="007F5595">
            <w:pPr>
              <w:pStyle w:val="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6287" w:type="dxa"/>
          </w:tcPr>
          <w:p w:rsidR="007F5595" w:rsidRPr="007F5595" w:rsidRDefault="007F5595" w:rsidP="00581DE9">
            <w:pPr>
              <w:pStyle w:val="Table"/>
            </w:pPr>
          </w:p>
        </w:tc>
      </w:tr>
    </w:tbl>
    <w:p w:rsidR="00AB73F7" w:rsidRDefault="00AB73F7" w:rsidP="007F55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7"/>
        <w:gridCol w:w="4918"/>
        <w:gridCol w:w="3133"/>
      </w:tblGrid>
      <w:tr w:rsidR="007F5595" w:rsidRPr="007F5595" w:rsidTr="00581DE9">
        <w:trPr>
          <w:trHeight w:val="85"/>
        </w:trPr>
        <w:tc>
          <w:tcPr>
            <w:tcW w:w="1237" w:type="dxa"/>
          </w:tcPr>
          <w:p w:rsidR="007F5595" w:rsidRPr="007F5595" w:rsidRDefault="007F5595" w:rsidP="007F5595">
            <w:pPr>
              <w:pStyle w:val="Table"/>
            </w:pPr>
            <w:proofErr w:type="spellStart"/>
            <w:r w:rsidRPr="007F5595">
              <w:t>Ngày</w:t>
            </w:r>
            <w:proofErr w:type="spellEnd"/>
          </w:p>
        </w:tc>
        <w:tc>
          <w:tcPr>
            <w:tcW w:w="4918" w:type="dxa"/>
          </w:tcPr>
          <w:p w:rsidR="007F5595" w:rsidRPr="007F5595" w:rsidRDefault="007F5595" w:rsidP="007F5595">
            <w:pPr>
              <w:pStyle w:val="Table"/>
            </w:pPr>
            <w:proofErr w:type="spellStart"/>
            <w:r w:rsidRPr="007F5595">
              <w:t>Mô</w:t>
            </w:r>
            <w:proofErr w:type="spellEnd"/>
            <w:r w:rsidRPr="007F5595">
              <w:t xml:space="preserve"> </w:t>
            </w:r>
            <w:proofErr w:type="spellStart"/>
            <w:r w:rsidRPr="007F5595">
              <w:t>tả</w:t>
            </w:r>
            <w:proofErr w:type="spellEnd"/>
          </w:p>
        </w:tc>
        <w:tc>
          <w:tcPr>
            <w:tcW w:w="3133" w:type="dxa"/>
          </w:tcPr>
          <w:p w:rsidR="007F5595" w:rsidRPr="007F5595" w:rsidRDefault="007F5595" w:rsidP="007F5595">
            <w:pPr>
              <w:pStyle w:val="Table"/>
            </w:pPr>
            <w:proofErr w:type="spellStart"/>
            <w:r w:rsidRPr="007F5595">
              <w:t>Người</w:t>
            </w:r>
            <w:proofErr w:type="spellEnd"/>
            <w:r w:rsidRPr="007F5595">
              <w:t xml:space="preserve"> </w:t>
            </w:r>
            <w:proofErr w:type="spellStart"/>
            <w:r w:rsidRPr="007F5595">
              <w:t>thực</w:t>
            </w:r>
            <w:proofErr w:type="spellEnd"/>
            <w:r w:rsidRPr="007F5595">
              <w:t xml:space="preserve"> </w:t>
            </w:r>
            <w:proofErr w:type="spellStart"/>
            <w:r w:rsidRPr="007F5595">
              <w:t>hiện</w:t>
            </w:r>
            <w:proofErr w:type="spellEnd"/>
          </w:p>
        </w:tc>
      </w:tr>
      <w:tr w:rsidR="007F5595" w:rsidRPr="007F5595" w:rsidTr="00581DE9">
        <w:trPr>
          <w:trHeight w:val="85"/>
        </w:trPr>
        <w:tc>
          <w:tcPr>
            <w:tcW w:w="1237" w:type="dxa"/>
          </w:tcPr>
          <w:p w:rsidR="007F5595" w:rsidRPr="007F5595" w:rsidRDefault="000842D0" w:rsidP="000842D0">
            <w:pPr>
              <w:pStyle w:val="Table"/>
            </w:pPr>
            <w:r>
              <w:t>07</w:t>
            </w:r>
            <w:r w:rsidR="007F5595" w:rsidRPr="007F5595">
              <w:t>/</w:t>
            </w:r>
            <w:r>
              <w:t>12</w:t>
            </w:r>
            <w:r w:rsidR="007F5595" w:rsidRPr="007F5595">
              <w:t>/201</w:t>
            </w:r>
            <w:r w:rsidR="005245B7">
              <w:t>7</w:t>
            </w:r>
          </w:p>
        </w:tc>
        <w:tc>
          <w:tcPr>
            <w:tcW w:w="4918" w:type="dxa"/>
          </w:tcPr>
          <w:p w:rsidR="007F5595" w:rsidRPr="007F5595" w:rsidRDefault="007F5595" w:rsidP="007F5595">
            <w:pPr>
              <w:pStyle w:val="Table"/>
            </w:pP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1.0</w:t>
            </w:r>
          </w:p>
        </w:tc>
        <w:tc>
          <w:tcPr>
            <w:tcW w:w="3133" w:type="dxa"/>
          </w:tcPr>
          <w:p w:rsidR="00581DE9" w:rsidRDefault="00035875" w:rsidP="007F5595">
            <w:pPr>
              <w:pStyle w:val="Table"/>
            </w:pPr>
            <w:r>
              <w:t>Đỗ Văn Hải</w:t>
            </w:r>
            <w:r w:rsidR="00581DE9" w:rsidRPr="007F5595">
              <w:t xml:space="preserve"> </w:t>
            </w:r>
            <w:r w:rsidR="00581DE9">
              <w:t>–</w:t>
            </w:r>
            <w:proofErr w:type="spellStart"/>
            <w:r w:rsidR="00581DE9">
              <w:t>Tạo</w:t>
            </w:r>
            <w:proofErr w:type="spellEnd"/>
            <w:r w:rsidR="00581DE9">
              <w:t xml:space="preserve"> </w:t>
            </w:r>
            <w:proofErr w:type="spellStart"/>
            <w:r w:rsidR="00581DE9">
              <w:t>mới</w:t>
            </w:r>
            <w:proofErr w:type="spellEnd"/>
          </w:p>
          <w:p w:rsidR="007F5595" w:rsidRPr="007F5595" w:rsidRDefault="007F5595" w:rsidP="007F5595">
            <w:pPr>
              <w:pStyle w:val="Table"/>
            </w:pPr>
          </w:p>
        </w:tc>
      </w:tr>
      <w:tr w:rsidR="00D54DE1" w:rsidRPr="007F5595" w:rsidTr="00581DE9">
        <w:trPr>
          <w:trHeight w:val="85"/>
        </w:trPr>
        <w:tc>
          <w:tcPr>
            <w:tcW w:w="1237" w:type="dxa"/>
          </w:tcPr>
          <w:p w:rsidR="00D54DE1" w:rsidRDefault="00D54DE1" w:rsidP="00476C90">
            <w:pPr>
              <w:pStyle w:val="Table"/>
            </w:pPr>
          </w:p>
        </w:tc>
        <w:tc>
          <w:tcPr>
            <w:tcW w:w="4918" w:type="dxa"/>
          </w:tcPr>
          <w:p w:rsidR="00D54DE1" w:rsidRDefault="00D54DE1" w:rsidP="007F5595">
            <w:pPr>
              <w:pStyle w:val="Table"/>
            </w:pPr>
          </w:p>
        </w:tc>
        <w:tc>
          <w:tcPr>
            <w:tcW w:w="3133" w:type="dxa"/>
          </w:tcPr>
          <w:p w:rsidR="00D54DE1" w:rsidRPr="007F5595" w:rsidRDefault="00D54DE1" w:rsidP="007F5595">
            <w:pPr>
              <w:pStyle w:val="Table"/>
            </w:pPr>
          </w:p>
        </w:tc>
      </w:tr>
      <w:tr w:rsidR="00E712DC" w:rsidRPr="007F5595" w:rsidTr="00581DE9">
        <w:trPr>
          <w:trHeight w:val="85"/>
        </w:trPr>
        <w:tc>
          <w:tcPr>
            <w:tcW w:w="1237" w:type="dxa"/>
          </w:tcPr>
          <w:p w:rsidR="00E712DC" w:rsidRDefault="00E712DC" w:rsidP="00476C90">
            <w:pPr>
              <w:pStyle w:val="Table"/>
            </w:pPr>
          </w:p>
        </w:tc>
        <w:tc>
          <w:tcPr>
            <w:tcW w:w="4918" w:type="dxa"/>
          </w:tcPr>
          <w:p w:rsidR="00E712DC" w:rsidRDefault="00E712DC" w:rsidP="007F5595">
            <w:pPr>
              <w:pStyle w:val="Table"/>
            </w:pPr>
          </w:p>
        </w:tc>
        <w:tc>
          <w:tcPr>
            <w:tcW w:w="3133" w:type="dxa"/>
          </w:tcPr>
          <w:p w:rsidR="00E712DC" w:rsidRPr="007F5595" w:rsidRDefault="00E712DC" w:rsidP="007F5595">
            <w:pPr>
              <w:pStyle w:val="Table"/>
            </w:pPr>
          </w:p>
        </w:tc>
      </w:tr>
    </w:tbl>
    <w:p w:rsidR="007F5595" w:rsidRDefault="007F5595">
      <w:pPr>
        <w:spacing w:line="276" w:lineRule="auto"/>
        <w:jc w:val="left"/>
      </w:pPr>
    </w:p>
    <w:p w:rsidR="00420C8E" w:rsidRDefault="00420C8E">
      <w:pPr>
        <w:spacing w:line="276" w:lineRule="auto"/>
        <w:jc w:val="left"/>
      </w:pPr>
      <w: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</w:rPr>
        <w:id w:val="30016313"/>
        <w:docPartObj>
          <w:docPartGallery w:val="Table of Contents"/>
          <w:docPartUnique/>
        </w:docPartObj>
      </w:sdtPr>
      <w:sdtEndPr/>
      <w:sdtContent>
        <w:p w:rsidR="00583EFF" w:rsidRDefault="00583EFF">
          <w:pPr>
            <w:pStyle w:val="TOCHeading"/>
          </w:pPr>
          <w:proofErr w:type="spellStart"/>
          <w:r>
            <w:t>Mục</w:t>
          </w:r>
          <w:proofErr w:type="spellEnd"/>
          <w:r>
            <w:t xml:space="preserve"> </w:t>
          </w:r>
          <w:proofErr w:type="spellStart"/>
          <w:r>
            <w:t>lục</w:t>
          </w:r>
          <w:proofErr w:type="spellEnd"/>
        </w:p>
        <w:p w:rsidR="008E007A" w:rsidRDefault="00D319F3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 w:rsidR="00583EFF">
            <w:instrText xml:space="preserve"> TOC \o "1-3" \h \z \u </w:instrText>
          </w:r>
          <w:r>
            <w:fldChar w:fldCharType="separate"/>
          </w:r>
          <w:hyperlink w:anchor="_Toc500419627" w:history="1">
            <w:r w:rsidR="008E007A" w:rsidRPr="00BA0071">
              <w:rPr>
                <w:rStyle w:val="Hyperlink"/>
                <w:noProof/>
              </w:rPr>
              <w:t>1</w:t>
            </w:r>
            <w:r w:rsidR="008E007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E007A" w:rsidRPr="00BA0071">
              <w:rPr>
                <w:rStyle w:val="Hyperlink"/>
                <w:noProof/>
              </w:rPr>
              <w:t>Cấu hình thông số SQL Server</w:t>
            </w:r>
            <w:r w:rsidR="008E007A">
              <w:rPr>
                <w:noProof/>
                <w:webHidden/>
              </w:rPr>
              <w:tab/>
            </w:r>
            <w:r w:rsidR="008E007A">
              <w:rPr>
                <w:noProof/>
                <w:webHidden/>
              </w:rPr>
              <w:fldChar w:fldCharType="begin"/>
            </w:r>
            <w:r w:rsidR="008E007A">
              <w:rPr>
                <w:noProof/>
                <w:webHidden/>
              </w:rPr>
              <w:instrText xml:space="preserve"> PAGEREF _Toc500419627 \h </w:instrText>
            </w:r>
            <w:r w:rsidR="008E007A">
              <w:rPr>
                <w:noProof/>
                <w:webHidden/>
              </w:rPr>
            </w:r>
            <w:r w:rsidR="008E007A">
              <w:rPr>
                <w:noProof/>
                <w:webHidden/>
              </w:rPr>
              <w:fldChar w:fldCharType="separate"/>
            </w:r>
            <w:r w:rsidR="00EB211F">
              <w:rPr>
                <w:noProof/>
                <w:webHidden/>
              </w:rPr>
              <w:t>3</w:t>
            </w:r>
            <w:r w:rsidR="008E007A">
              <w:rPr>
                <w:noProof/>
                <w:webHidden/>
              </w:rPr>
              <w:fldChar w:fldCharType="end"/>
            </w:r>
          </w:hyperlink>
        </w:p>
        <w:p w:rsidR="008E007A" w:rsidRDefault="008E7034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00419628" w:history="1">
            <w:r w:rsidR="008E007A" w:rsidRPr="00BA0071">
              <w:rPr>
                <w:rStyle w:val="Hyperlink"/>
                <w:noProof/>
              </w:rPr>
              <w:t>2</w:t>
            </w:r>
            <w:r w:rsidR="008E007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E007A" w:rsidRPr="00BA0071">
              <w:rPr>
                <w:rStyle w:val="Hyperlink"/>
                <w:noProof/>
              </w:rPr>
              <w:t>Cấu hình phần mềm hiển thị LCD</w:t>
            </w:r>
            <w:r w:rsidR="008E007A">
              <w:rPr>
                <w:noProof/>
                <w:webHidden/>
              </w:rPr>
              <w:tab/>
            </w:r>
            <w:r w:rsidR="008E007A">
              <w:rPr>
                <w:noProof/>
                <w:webHidden/>
              </w:rPr>
              <w:fldChar w:fldCharType="begin"/>
            </w:r>
            <w:r w:rsidR="008E007A">
              <w:rPr>
                <w:noProof/>
                <w:webHidden/>
              </w:rPr>
              <w:instrText xml:space="preserve"> PAGEREF _Toc500419628 \h </w:instrText>
            </w:r>
            <w:r w:rsidR="008E007A">
              <w:rPr>
                <w:noProof/>
                <w:webHidden/>
              </w:rPr>
            </w:r>
            <w:r w:rsidR="008E007A">
              <w:rPr>
                <w:noProof/>
                <w:webHidden/>
              </w:rPr>
              <w:fldChar w:fldCharType="separate"/>
            </w:r>
            <w:r w:rsidR="00EB211F">
              <w:rPr>
                <w:noProof/>
                <w:webHidden/>
              </w:rPr>
              <w:t>4</w:t>
            </w:r>
            <w:r w:rsidR="008E007A">
              <w:rPr>
                <w:noProof/>
                <w:webHidden/>
              </w:rPr>
              <w:fldChar w:fldCharType="end"/>
            </w:r>
          </w:hyperlink>
        </w:p>
        <w:p w:rsidR="002127FD" w:rsidRDefault="00D319F3">
          <w:r>
            <w:fldChar w:fldCharType="end"/>
          </w:r>
        </w:p>
      </w:sdtContent>
    </w:sdt>
    <w:p w:rsidR="00503A85" w:rsidRDefault="00503A85">
      <w:pPr>
        <w:spacing w:line="276" w:lineRule="auto"/>
        <w:jc w:val="left"/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2C0B6C" w:rsidRDefault="001F3616" w:rsidP="00420C8E">
      <w:pPr>
        <w:pStyle w:val="Heading1"/>
      </w:pPr>
      <w:bookmarkStart w:id="1" w:name="_Toc500419627"/>
      <w:proofErr w:type="spellStart"/>
      <w:r>
        <w:lastRenderedPageBreak/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SQL Server</w:t>
      </w:r>
      <w:bookmarkEnd w:id="1"/>
    </w:p>
    <w:p w:rsidR="001F3616" w:rsidRDefault="001F3616" w:rsidP="001F3616">
      <w:r>
        <w:rPr>
          <w:noProof/>
        </w:rPr>
        <w:drawing>
          <wp:inline distT="0" distB="0" distL="0" distR="0">
            <wp:extent cx="5756910" cy="3816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81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67B" w:rsidRDefault="0028367B" w:rsidP="001F3616">
      <w:r>
        <w:rPr>
          <w:noProof/>
        </w:rPr>
        <w:drawing>
          <wp:inline distT="0" distB="0" distL="0" distR="0" wp14:anchorId="21FC001C" wp14:editId="5B9D07D0">
            <wp:extent cx="3867150" cy="3867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CEF" w:rsidRDefault="003D6CEF" w:rsidP="003D6CEF"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>:</w:t>
      </w:r>
    </w:p>
    <w:p w:rsidR="003D6CEF" w:rsidRDefault="003D6CEF" w:rsidP="003D6CEF">
      <w:pPr>
        <w:pStyle w:val="ListParagraph"/>
        <w:numPr>
          <w:ilvl w:val="0"/>
          <w:numId w:val="41"/>
        </w:numPr>
      </w:pPr>
      <w:r>
        <w:t xml:space="preserve">Host: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SQL Server</w:t>
      </w:r>
    </w:p>
    <w:p w:rsidR="003D6CEF" w:rsidRDefault="003D6CEF" w:rsidP="003D6CEF">
      <w:pPr>
        <w:pStyle w:val="ListParagraph"/>
        <w:numPr>
          <w:ilvl w:val="0"/>
          <w:numId w:val="41"/>
        </w:numPr>
      </w:pPr>
      <w:r>
        <w:lastRenderedPageBreak/>
        <w:t xml:space="preserve">Port: TCP/IP port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SQL Server</w:t>
      </w:r>
    </w:p>
    <w:p w:rsidR="003D6CEF" w:rsidRDefault="003D6CEF" w:rsidP="003D6CEF">
      <w:pPr>
        <w:pStyle w:val="ListParagraph"/>
        <w:numPr>
          <w:ilvl w:val="0"/>
          <w:numId w:val="41"/>
        </w:numPr>
      </w:pPr>
      <w:proofErr w:type="spellStart"/>
      <w:r>
        <w:t>Datasource</w:t>
      </w:r>
      <w:proofErr w:type="spellEnd"/>
      <w:r>
        <w:t>: SQL Server Instance Name</w:t>
      </w:r>
    </w:p>
    <w:p w:rsidR="00882C7E" w:rsidRDefault="00882C7E" w:rsidP="003D6CEF">
      <w:pPr>
        <w:pStyle w:val="ListParagraph"/>
        <w:numPr>
          <w:ilvl w:val="0"/>
          <w:numId w:val="41"/>
        </w:numPr>
      </w:pPr>
      <w:r>
        <w:t xml:space="preserve">Database : </w:t>
      </w:r>
      <w:proofErr w:type="spellStart"/>
      <w:r>
        <w:t>Tên</w:t>
      </w:r>
      <w:proofErr w:type="spellEnd"/>
      <w:r>
        <w:t xml:space="preserve"> database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C14050" w:rsidRDefault="00C14050" w:rsidP="003D6CEF">
      <w:pPr>
        <w:pStyle w:val="ListParagraph"/>
        <w:numPr>
          <w:ilvl w:val="0"/>
          <w:numId w:val="41"/>
        </w:numPr>
      </w:pPr>
      <w:r>
        <w:t xml:space="preserve">User: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database</w:t>
      </w:r>
    </w:p>
    <w:p w:rsidR="00C14050" w:rsidRDefault="00C14050" w:rsidP="003D6CEF">
      <w:pPr>
        <w:pStyle w:val="ListParagraph"/>
        <w:numPr>
          <w:ilvl w:val="0"/>
          <w:numId w:val="41"/>
        </w:numPr>
      </w:pPr>
      <w:r>
        <w:t xml:space="preserve">Password :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database</w:t>
      </w:r>
    </w:p>
    <w:p w:rsidR="008A532E" w:rsidRPr="001F3616" w:rsidRDefault="0003526E" w:rsidP="003D6CEF">
      <w:pPr>
        <w:pStyle w:val="ListParagraph"/>
        <w:numPr>
          <w:ilvl w:val="0"/>
          <w:numId w:val="41"/>
        </w:numPr>
      </w:pPr>
      <w:r>
        <w:t>Schema : S</w:t>
      </w:r>
      <w:r w:rsidR="008A532E">
        <w:t xml:space="preserve">chema </w:t>
      </w:r>
      <w:proofErr w:type="spellStart"/>
      <w:r w:rsidR="008A532E">
        <w:t>của</w:t>
      </w:r>
      <w:proofErr w:type="spellEnd"/>
      <w:r w:rsidR="008A532E">
        <w:t xml:space="preserve"> database</w:t>
      </w:r>
    </w:p>
    <w:p w:rsidR="00084948" w:rsidRPr="00084948" w:rsidRDefault="00A36376" w:rsidP="00084948">
      <w:pPr>
        <w:pStyle w:val="Heading1"/>
      </w:pPr>
      <w:bookmarkStart w:id="2" w:name="_Toc370225882"/>
      <w:bookmarkStart w:id="3" w:name="_Toc369424602"/>
      <w:bookmarkStart w:id="4" w:name="_Toc369424739"/>
      <w:bookmarkStart w:id="5" w:name="_Toc369596679"/>
      <w:bookmarkStart w:id="6" w:name="_Toc369596899"/>
      <w:bookmarkStart w:id="7" w:name="_Toc369600066"/>
      <w:bookmarkStart w:id="8" w:name="_Toc369600221"/>
      <w:bookmarkStart w:id="9" w:name="_Toc370225883"/>
      <w:bookmarkStart w:id="10" w:name="_Toc369424603"/>
      <w:bookmarkStart w:id="11" w:name="_Toc369424740"/>
      <w:bookmarkStart w:id="12" w:name="_Toc369596680"/>
      <w:bookmarkStart w:id="13" w:name="_Toc369596900"/>
      <w:bookmarkStart w:id="14" w:name="_Toc369600067"/>
      <w:bookmarkStart w:id="15" w:name="_Toc369600222"/>
      <w:bookmarkStart w:id="16" w:name="_Toc370225884"/>
      <w:bookmarkStart w:id="17" w:name="_Toc369424618"/>
      <w:bookmarkStart w:id="18" w:name="_Toc369424755"/>
      <w:bookmarkStart w:id="19" w:name="_Toc369596695"/>
      <w:bookmarkStart w:id="20" w:name="_Toc369596915"/>
      <w:bookmarkStart w:id="21" w:name="_Toc369600082"/>
      <w:bookmarkStart w:id="22" w:name="_Toc369600237"/>
      <w:bookmarkStart w:id="23" w:name="_Toc370225899"/>
      <w:bookmarkStart w:id="24" w:name="_Toc369424669"/>
      <w:bookmarkStart w:id="25" w:name="_Toc369424806"/>
      <w:bookmarkStart w:id="26" w:name="_Toc369596746"/>
      <w:bookmarkStart w:id="27" w:name="_Toc369596966"/>
      <w:bookmarkStart w:id="28" w:name="_Toc369600133"/>
      <w:bookmarkStart w:id="29" w:name="_Toc369600288"/>
      <w:bookmarkStart w:id="30" w:name="_Toc370225950"/>
      <w:bookmarkStart w:id="31" w:name="_Toc500419628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LCD</w:t>
      </w:r>
      <w:bookmarkEnd w:id="31"/>
    </w:p>
    <w:p w:rsidR="0033054B" w:rsidRDefault="00EC3099" w:rsidP="0033054B">
      <w:r>
        <w:rPr>
          <w:noProof/>
        </w:rPr>
        <w:drawing>
          <wp:inline distT="0" distB="0" distL="0" distR="0" wp14:anchorId="5A3059DF" wp14:editId="464B3D7D">
            <wp:extent cx="3857625" cy="3857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054B" w:rsidSect="00AB73F7">
      <w:headerReference w:type="default" r:id="rId13"/>
      <w:footerReference w:type="default" r:id="rId14"/>
      <w:headerReference w:type="first" r:id="rId15"/>
      <w:footerReference w:type="first" r:id="rId16"/>
      <w:pgSz w:w="11907" w:h="16839" w:code="9"/>
      <w:pgMar w:top="1134" w:right="1134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7034" w:rsidRDefault="008E7034" w:rsidP="00C11AB2">
      <w:pPr>
        <w:spacing w:after="0" w:line="240" w:lineRule="auto"/>
      </w:pPr>
      <w:r>
        <w:separator/>
      </w:r>
    </w:p>
  </w:endnote>
  <w:endnote w:type="continuationSeparator" w:id="0">
    <w:p w:rsidR="008E7034" w:rsidRDefault="008E7034" w:rsidP="00C11A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ohit Hind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4B89" w:rsidRPr="008A1C44" w:rsidRDefault="004C0C25" w:rsidP="008A1C44">
    <w:pPr>
      <w:pStyle w:val="Footer"/>
      <w:pBdr>
        <w:top w:val="single" w:sz="4" w:space="1" w:color="auto"/>
      </w:pBdr>
      <w:tabs>
        <w:tab w:val="clear" w:pos="4680"/>
        <w:tab w:val="clear" w:pos="9360"/>
        <w:tab w:val="right" w:pos="9072"/>
      </w:tabs>
    </w:pPr>
    <w:r>
      <w:t>01-RD</w:t>
    </w:r>
    <w:r w:rsidRPr="007F5595">
      <w:t>/</w:t>
    </w:r>
    <w:r>
      <w:t>IKY</w:t>
    </w:r>
    <w:r w:rsidR="00EA4B89">
      <w:tab/>
    </w:r>
    <w:r w:rsidR="00EA4B89">
      <w:fldChar w:fldCharType="begin"/>
    </w:r>
    <w:r w:rsidR="00EA4B89">
      <w:instrText xml:space="preserve"> PAGE </w:instrText>
    </w:r>
    <w:r w:rsidR="00EA4B89">
      <w:fldChar w:fldCharType="separate"/>
    </w:r>
    <w:r w:rsidR="00EB211F">
      <w:rPr>
        <w:noProof/>
      </w:rPr>
      <w:t>2</w:t>
    </w:r>
    <w:r w:rsidR="00EA4B89">
      <w:rPr>
        <w:noProof/>
      </w:rPr>
      <w:fldChar w:fldCharType="end"/>
    </w:r>
    <w:r w:rsidR="00EA4B89" w:rsidRPr="008A1C44">
      <w:t>/</w:t>
    </w:r>
    <w:fldSimple w:instr=" NUMPAGES ">
      <w:r w:rsidR="00EB211F">
        <w:rPr>
          <w:noProof/>
        </w:rPr>
        <w:t>4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4B89" w:rsidRDefault="0003469F" w:rsidP="00AB73F7">
    <w:pPr>
      <w:pStyle w:val="Footer"/>
      <w:pBdr>
        <w:top w:val="single" w:sz="4" w:space="1" w:color="auto"/>
      </w:pBdr>
      <w:tabs>
        <w:tab w:val="clear" w:pos="4680"/>
        <w:tab w:val="clear" w:pos="9360"/>
        <w:tab w:val="right" w:pos="9072"/>
      </w:tabs>
    </w:pPr>
    <w:r>
      <w:t>01-RD</w:t>
    </w:r>
    <w:r w:rsidRPr="007F5595">
      <w:t>/</w:t>
    </w:r>
    <w:r>
      <w:t>IKY</w:t>
    </w:r>
    <w:r w:rsidR="00EA4B89">
      <w:tab/>
    </w:r>
    <w:r w:rsidR="00EA4B89">
      <w:fldChar w:fldCharType="begin"/>
    </w:r>
    <w:r w:rsidR="00EA4B89">
      <w:instrText xml:space="preserve"> PAGE  \* Arabic  \* MERGEFORMAT </w:instrText>
    </w:r>
    <w:r w:rsidR="00EA4B89">
      <w:fldChar w:fldCharType="separate"/>
    </w:r>
    <w:r w:rsidR="00EB211F">
      <w:rPr>
        <w:noProof/>
      </w:rPr>
      <w:t>1</w:t>
    </w:r>
    <w:r w:rsidR="00EA4B89">
      <w:rPr>
        <w:noProof/>
      </w:rPr>
      <w:fldChar w:fldCharType="end"/>
    </w:r>
    <w:r w:rsidR="00EA4B89" w:rsidRPr="00AB73F7">
      <w:t>/</w:t>
    </w:r>
    <w:fldSimple w:instr=" NUMPAGES  \* Arabic  \* MERGEFORMAT ">
      <w:r w:rsidR="00EB211F"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7034" w:rsidRDefault="008E7034" w:rsidP="00C11AB2">
      <w:pPr>
        <w:spacing w:after="0" w:line="240" w:lineRule="auto"/>
      </w:pPr>
      <w:r>
        <w:separator/>
      </w:r>
    </w:p>
  </w:footnote>
  <w:footnote w:type="continuationSeparator" w:id="0">
    <w:p w:rsidR="008E7034" w:rsidRDefault="008E7034" w:rsidP="00C11A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4B89" w:rsidRDefault="000674D4" w:rsidP="00AB73F7">
    <w:pPr>
      <w:pStyle w:val="Header"/>
      <w:pBdr>
        <w:bottom w:val="single" w:sz="4" w:space="1" w:color="auto"/>
      </w:pBdr>
      <w:tabs>
        <w:tab w:val="clear" w:pos="4680"/>
        <w:tab w:val="clear" w:pos="9360"/>
        <w:tab w:val="right" w:pos="9072"/>
      </w:tabs>
    </w:pPr>
    <w:proofErr w:type="spellStart"/>
    <w:r w:rsidRPr="008A36FC">
      <w:t>Hướng</w:t>
    </w:r>
    <w:proofErr w:type="spellEnd"/>
    <w:r w:rsidRPr="008A36FC">
      <w:t xml:space="preserve"> </w:t>
    </w:r>
    <w:proofErr w:type="spellStart"/>
    <w:r w:rsidRPr="008A36FC">
      <w:t>dẫn</w:t>
    </w:r>
    <w:proofErr w:type="spellEnd"/>
    <w:r w:rsidRPr="008A36FC">
      <w:t xml:space="preserve"> </w:t>
    </w:r>
    <w:proofErr w:type="spellStart"/>
    <w:r w:rsidRPr="008A36FC">
      <w:t>cấu</w:t>
    </w:r>
    <w:proofErr w:type="spellEnd"/>
    <w:r w:rsidRPr="008A36FC">
      <w:t xml:space="preserve"> </w:t>
    </w:r>
    <w:proofErr w:type="spellStart"/>
    <w:r w:rsidRPr="008A36FC">
      <w:t>hình</w:t>
    </w:r>
    <w:proofErr w:type="spellEnd"/>
    <w:r w:rsidRPr="008A36FC">
      <w:t xml:space="preserve"> </w:t>
    </w:r>
    <w:proofErr w:type="spellStart"/>
    <w:r w:rsidRPr="008A36FC">
      <w:t>phần</w:t>
    </w:r>
    <w:proofErr w:type="spellEnd"/>
    <w:r w:rsidRPr="008A36FC">
      <w:t xml:space="preserve"> </w:t>
    </w:r>
    <w:proofErr w:type="spellStart"/>
    <w:r w:rsidRPr="008A36FC">
      <w:t>mềm</w:t>
    </w:r>
    <w:proofErr w:type="spellEnd"/>
    <w:r w:rsidRPr="008A36FC">
      <w:t xml:space="preserve"> SLED</w:t>
    </w:r>
    <w:r w:rsidR="00EA4B89">
      <w:tab/>
      <w:t>v1.0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376"/>
      <w:gridCol w:w="3816"/>
      <w:gridCol w:w="3096"/>
    </w:tblGrid>
    <w:tr w:rsidR="00EA4B89" w:rsidRPr="008A1C44" w:rsidTr="00B619ED">
      <w:tc>
        <w:tcPr>
          <w:tcW w:w="2376" w:type="dxa"/>
          <w:vAlign w:val="center"/>
        </w:tcPr>
        <w:p w:rsidR="00EA4B89" w:rsidRPr="008A1C44" w:rsidRDefault="00821DBD" w:rsidP="008B672D">
          <w:pPr>
            <w:pStyle w:val="Table"/>
            <w:jc w:val="center"/>
          </w:pPr>
          <w:r>
            <w:rPr>
              <w:noProof/>
            </w:rPr>
            <w:t>B</w:t>
          </w:r>
          <w:r w:rsidR="008B672D">
            <w:rPr>
              <w:noProof/>
            </w:rPr>
            <w:t>ẢNG</w:t>
          </w:r>
          <w:r>
            <w:rPr>
              <w:noProof/>
            </w:rPr>
            <w:t xml:space="preserve"> LED</w:t>
          </w:r>
        </w:p>
      </w:tc>
      <w:tc>
        <w:tcPr>
          <w:tcW w:w="3816" w:type="dxa"/>
          <w:vAlign w:val="center"/>
        </w:tcPr>
        <w:p w:rsidR="00EA4B89" w:rsidRPr="008A1C44" w:rsidRDefault="00EA4B89" w:rsidP="00821DBD">
          <w:pPr>
            <w:pStyle w:val="Table"/>
            <w:jc w:val="center"/>
          </w:pPr>
          <w:r>
            <w:t xml:space="preserve">TÀI LIỆU </w:t>
          </w:r>
          <w:r w:rsidR="00821DBD">
            <w:t>HƯỚNG DẪN SỬ DỤNG</w:t>
          </w:r>
        </w:p>
      </w:tc>
      <w:tc>
        <w:tcPr>
          <w:tcW w:w="3096" w:type="dxa"/>
          <w:vAlign w:val="center"/>
        </w:tcPr>
        <w:p w:rsidR="00EA4B89" w:rsidRPr="008A1C44" w:rsidRDefault="00EA4B89" w:rsidP="00B619ED">
          <w:pPr>
            <w:pStyle w:val="Table"/>
          </w:pPr>
          <w:proofErr w:type="spellStart"/>
          <w:r w:rsidRPr="008A1C44">
            <w:t>Mã</w:t>
          </w:r>
          <w:proofErr w:type="spellEnd"/>
          <w:r w:rsidRPr="008A1C44">
            <w:t xml:space="preserve"> </w:t>
          </w:r>
          <w:proofErr w:type="spellStart"/>
          <w:r w:rsidRPr="008A1C44">
            <w:t>hiệu</w:t>
          </w:r>
          <w:proofErr w:type="spellEnd"/>
          <w:r w:rsidRPr="008A1C44">
            <w:t xml:space="preserve">: </w:t>
          </w:r>
          <w:r>
            <w:t>01</w:t>
          </w:r>
          <w:r w:rsidR="00D01EBC">
            <w:t>-RD</w:t>
          </w:r>
          <w:r w:rsidRPr="007F5595">
            <w:t>/</w:t>
          </w:r>
          <w:r w:rsidR="00D01EBC">
            <w:t>IKY</w:t>
          </w:r>
        </w:p>
        <w:p w:rsidR="00EA4B89" w:rsidRPr="008A1C44" w:rsidRDefault="00EA4B89" w:rsidP="00B619ED">
          <w:pPr>
            <w:pStyle w:val="Table"/>
          </w:pPr>
          <w:proofErr w:type="spellStart"/>
          <w:r w:rsidRPr="008A1C44">
            <w:t>Lần</w:t>
          </w:r>
          <w:proofErr w:type="spellEnd"/>
          <w:r w:rsidRPr="008A1C44">
            <w:t xml:space="preserve"> ban </w:t>
          </w:r>
          <w:proofErr w:type="spellStart"/>
          <w:r w:rsidRPr="008A1C44">
            <w:t>hành</w:t>
          </w:r>
          <w:proofErr w:type="spellEnd"/>
          <w:r w:rsidRPr="008A1C44">
            <w:t>/</w:t>
          </w:r>
          <w:proofErr w:type="spellStart"/>
          <w:r w:rsidRPr="008A1C44">
            <w:t>Sửa</w:t>
          </w:r>
          <w:proofErr w:type="spellEnd"/>
          <w:r w:rsidRPr="008A1C44">
            <w:t xml:space="preserve"> </w:t>
          </w:r>
          <w:proofErr w:type="spellStart"/>
          <w:r w:rsidRPr="008A1C44">
            <w:t>đổi</w:t>
          </w:r>
          <w:proofErr w:type="spellEnd"/>
          <w:r w:rsidRPr="008A1C44">
            <w:t>: 1/0</w:t>
          </w:r>
        </w:p>
        <w:p w:rsidR="00EA4B89" w:rsidRPr="008A1C44" w:rsidRDefault="00EA4B89" w:rsidP="00B619ED">
          <w:pPr>
            <w:pStyle w:val="Table"/>
          </w:pPr>
          <w:proofErr w:type="spellStart"/>
          <w:r w:rsidRPr="008A1C44">
            <w:t>Ngày</w:t>
          </w:r>
          <w:proofErr w:type="spellEnd"/>
          <w:r w:rsidRPr="008A1C44">
            <w:t xml:space="preserve"> </w:t>
          </w:r>
          <w:proofErr w:type="spellStart"/>
          <w:r w:rsidRPr="008A1C44">
            <w:t>hiệu</w:t>
          </w:r>
          <w:proofErr w:type="spellEnd"/>
          <w:r w:rsidRPr="008A1C44">
            <w:t xml:space="preserve"> </w:t>
          </w:r>
          <w:proofErr w:type="spellStart"/>
          <w:r w:rsidRPr="008A1C44">
            <w:t>lự</w:t>
          </w:r>
          <w:r w:rsidR="00C05B25">
            <w:t>c</w:t>
          </w:r>
          <w:proofErr w:type="spellEnd"/>
          <w:r w:rsidR="00C05B25">
            <w:t xml:space="preserve">: </w:t>
          </w:r>
          <w:r w:rsidR="001B4103">
            <w:t>07/01/2017</w:t>
          </w:r>
        </w:p>
      </w:tc>
    </w:tr>
  </w:tbl>
  <w:p w:rsidR="00EA4B89" w:rsidRDefault="00EA4B89" w:rsidP="00AB73F7">
    <w:pPr>
      <w:pStyle w:val="Header"/>
      <w:tabs>
        <w:tab w:val="clear" w:pos="4680"/>
        <w:tab w:val="clear" w:pos="9360"/>
        <w:tab w:val="right" w:pos="9072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05700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646526C"/>
    <w:multiLevelType w:val="hybridMultilevel"/>
    <w:tmpl w:val="BA7CDF3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2D5A96"/>
    <w:multiLevelType w:val="hybridMultilevel"/>
    <w:tmpl w:val="5A42221A"/>
    <w:lvl w:ilvl="0" w:tplc="3F16B1C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0832C88"/>
    <w:multiLevelType w:val="hybridMultilevel"/>
    <w:tmpl w:val="3D3445C8"/>
    <w:lvl w:ilvl="0" w:tplc="3A08B8A6">
      <w:start w:val="20"/>
      <w:numFmt w:val="bullet"/>
      <w:lvlText w:val="-"/>
      <w:lvlJc w:val="left"/>
      <w:pPr>
        <w:ind w:left="495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4">
    <w:nsid w:val="11620B8E"/>
    <w:multiLevelType w:val="hybridMultilevel"/>
    <w:tmpl w:val="CB144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CB7A29"/>
    <w:multiLevelType w:val="hybridMultilevel"/>
    <w:tmpl w:val="014410A8"/>
    <w:lvl w:ilvl="0" w:tplc="4F5871C4">
      <w:start w:val="1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>
    <w:nsid w:val="1B6F2DDE"/>
    <w:multiLevelType w:val="hybridMultilevel"/>
    <w:tmpl w:val="E476FF6C"/>
    <w:lvl w:ilvl="0" w:tplc="8D0EE3A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1F6F236C"/>
    <w:multiLevelType w:val="hybridMultilevel"/>
    <w:tmpl w:val="23F25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CE6754"/>
    <w:multiLevelType w:val="hybridMultilevel"/>
    <w:tmpl w:val="FA204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CF7B7D"/>
    <w:multiLevelType w:val="hybridMultilevel"/>
    <w:tmpl w:val="6AACAA12"/>
    <w:lvl w:ilvl="0" w:tplc="8A0A34D0">
      <w:start w:val="1"/>
      <w:numFmt w:val="lowerLetter"/>
      <w:lvlText w:val="%1."/>
      <w:lvlJc w:val="left"/>
      <w:pPr>
        <w:ind w:left="1086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6" w:hanging="360"/>
      </w:pPr>
    </w:lvl>
    <w:lvl w:ilvl="2" w:tplc="042A001B" w:tentative="1">
      <w:start w:val="1"/>
      <w:numFmt w:val="lowerRoman"/>
      <w:lvlText w:val="%3."/>
      <w:lvlJc w:val="right"/>
      <w:pPr>
        <w:ind w:left="2526" w:hanging="180"/>
      </w:pPr>
    </w:lvl>
    <w:lvl w:ilvl="3" w:tplc="042A000F" w:tentative="1">
      <w:start w:val="1"/>
      <w:numFmt w:val="decimal"/>
      <w:lvlText w:val="%4."/>
      <w:lvlJc w:val="left"/>
      <w:pPr>
        <w:ind w:left="3246" w:hanging="360"/>
      </w:pPr>
    </w:lvl>
    <w:lvl w:ilvl="4" w:tplc="042A0019" w:tentative="1">
      <w:start w:val="1"/>
      <w:numFmt w:val="lowerLetter"/>
      <w:lvlText w:val="%5."/>
      <w:lvlJc w:val="left"/>
      <w:pPr>
        <w:ind w:left="3966" w:hanging="360"/>
      </w:pPr>
    </w:lvl>
    <w:lvl w:ilvl="5" w:tplc="042A001B" w:tentative="1">
      <w:start w:val="1"/>
      <w:numFmt w:val="lowerRoman"/>
      <w:lvlText w:val="%6."/>
      <w:lvlJc w:val="right"/>
      <w:pPr>
        <w:ind w:left="4686" w:hanging="180"/>
      </w:pPr>
    </w:lvl>
    <w:lvl w:ilvl="6" w:tplc="042A000F" w:tentative="1">
      <w:start w:val="1"/>
      <w:numFmt w:val="decimal"/>
      <w:lvlText w:val="%7."/>
      <w:lvlJc w:val="left"/>
      <w:pPr>
        <w:ind w:left="5406" w:hanging="360"/>
      </w:pPr>
    </w:lvl>
    <w:lvl w:ilvl="7" w:tplc="042A0019" w:tentative="1">
      <w:start w:val="1"/>
      <w:numFmt w:val="lowerLetter"/>
      <w:lvlText w:val="%8."/>
      <w:lvlJc w:val="left"/>
      <w:pPr>
        <w:ind w:left="6126" w:hanging="360"/>
      </w:pPr>
    </w:lvl>
    <w:lvl w:ilvl="8" w:tplc="042A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10">
    <w:nsid w:val="20F05B44"/>
    <w:multiLevelType w:val="hybridMultilevel"/>
    <w:tmpl w:val="F94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A27703"/>
    <w:multiLevelType w:val="hybridMultilevel"/>
    <w:tmpl w:val="3F4C94E8"/>
    <w:lvl w:ilvl="0" w:tplc="09763DB2">
      <w:start w:val="1"/>
      <w:numFmt w:val="lowerLetter"/>
      <w:lvlText w:val="%1."/>
      <w:lvlJc w:val="left"/>
      <w:pPr>
        <w:ind w:left="1086" w:hanging="360"/>
      </w:pPr>
      <w:rPr>
        <w:rFonts w:eastAsiaTheme="majorEastAsia" w:cstheme="majorBidi" w:hint="default"/>
        <w:b/>
        <w:sz w:val="26"/>
      </w:rPr>
    </w:lvl>
    <w:lvl w:ilvl="1" w:tplc="042A0019" w:tentative="1">
      <w:start w:val="1"/>
      <w:numFmt w:val="lowerLetter"/>
      <w:lvlText w:val="%2."/>
      <w:lvlJc w:val="left"/>
      <w:pPr>
        <w:ind w:left="1806" w:hanging="360"/>
      </w:pPr>
    </w:lvl>
    <w:lvl w:ilvl="2" w:tplc="042A001B" w:tentative="1">
      <w:start w:val="1"/>
      <w:numFmt w:val="lowerRoman"/>
      <w:lvlText w:val="%3."/>
      <w:lvlJc w:val="right"/>
      <w:pPr>
        <w:ind w:left="2526" w:hanging="180"/>
      </w:pPr>
    </w:lvl>
    <w:lvl w:ilvl="3" w:tplc="042A000F" w:tentative="1">
      <w:start w:val="1"/>
      <w:numFmt w:val="decimal"/>
      <w:lvlText w:val="%4."/>
      <w:lvlJc w:val="left"/>
      <w:pPr>
        <w:ind w:left="3246" w:hanging="360"/>
      </w:pPr>
    </w:lvl>
    <w:lvl w:ilvl="4" w:tplc="042A0019" w:tentative="1">
      <w:start w:val="1"/>
      <w:numFmt w:val="lowerLetter"/>
      <w:lvlText w:val="%5."/>
      <w:lvlJc w:val="left"/>
      <w:pPr>
        <w:ind w:left="3966" w:hanging="360"/>
      </w:pPr>
    </w:lvl>
    <w:lvl w:ilvl="5" w:tplc="042A001B" w:tentative="1">
      <w:start w:val="1"/>
      <w:numFmt w:val="lowerRoman"/>
      <w:lvlText w:val="%6."/>
      <w:lvlJc w:val="right"/>
      <w:pPr>
        <w:ind w:left="4686" w:hanging="180"/>
      </w:pPr>
    </w:lvl>
    <w:lvl w:ilvl="6" w:tplc="042A000F" w:tentative="1">
      <w:start w:val="1"/>
      <w:numFmt w:val="decimal"/>
      <w:lvlText w:val="%7."/>
      <w:lvlJc w:val="left"/>
      <w:pPr>
        <w:ind w:left="5406" w:hanging="360"/>
      </w:pPr>
    </w:lvl>
    <w:lvl w:ilvl="7" w:tplc="042A0019" w:tentative="1">
      <w:start w:val="1"/>
      <w:numFmt w:val="lowerLetter"/>
      <w:lvlText w:val="%8."/>
      <w:lvlJc w:val="left"/>
      <w:pPr>
        <w:ind w:left="6126" w:hanging="360"/>
      </w:pPr>
    </w:lvl>
    <w:lvl w:ilvl="8" w:tplc="042A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12">
    <w:nsid w:val="23DC7160"/>
    <w:multiLevelType w:val="hybridMultilevel"/>
    <w:tmpl w:val="364A2C30"/>
    <w:lvl w:ilvl="0" w:tplc="DB5E64F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366B7B"/>
    <w:multiLevelType w:val="hybridMultilevel"/>
    <w:tmpl w:val="AA86513C"/>
    <w:lvl w:ilvl="0" w:tplc="09FEAE00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432587"/>
    <w:multiLevelType w:val="hybridMultilevel"/>
    <w:tmpl w:val="AA421622"/>
    <w:lvl w:ilvl="0" w:tplc="92787A70">
      <w:start w:val="20"/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7B54F8"/>
    <w:multiLevelType w:val="hybridMultilevel"/>
    <w:tmpl w:val="9F6A2DC6"/>
    <w:lvl w:ilvl="0" w:tplc="763654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9B5290"/>
    <w:multiLevelType w:val="hybridMultilevel"/>
    <w:tmpl w:val="66E6F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CF4067"/>
    <w:multiLevelType w:val="hybridMultilevel"/>
    <w:tmpl w:val="04F8D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F03629"/>
    <w:multiLevelType w:val="hybridMultilevel"/>
    <w:tmpl w:val="AABEBABE"/>
    <w:lvl w:ilvl="0" w:tplc="9F5C01A0">
      <w:start w:val="1"/>
      <w:numFmt w:val="lowerLetter"/>
      <w:lvlText w:val="%1."/>
      <w:lvlJc w:val="left"/>
      <w:pPr>
        <w:ind w:left="1086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806" w:hanging="360"/>
      </w:pPr>
    </w:lvl>
    <w:lvl w:ilvl="2" w:tplc="042A001B" w:tentative="1">
      <w:start w:val="1"/>
      <w:numFmt w:val="lowerRoman"/>
      <w:lvlText w:val="%3."/>
      <w:lvlJc w:val="right"/>
      <w:pPr>
        <w:ind w:left="2526" w:hanging="180"/>
      </w:pPr>
    </w:lvl>
    <w:lvl w:ilvl="3" w:tplc="042A000F">
      <w:start w:val="1"/>
      <w:numFmt w:val="decimal"/>
      <w:lvlText w:val="%4."/>
      <w:lvlJc w:val="left"/>
      <w:pPr>
        <w:ind w:left="3246" w:hanging="360"/>
      </w:pPr>
    </w:lvl>
    <w:lvl w:ilvl="4" w:tplc="042A0019" w:tentative="1">
      <w:start w:val="1"/>
      <w:numFmt w:val="lowerLetter"/>
      <w:lvlText w:val="%5."/>
      <w:lvlJc w:val="left"/>
      <w:pPr>
        <w:ind w:left="3966" w:hanging="360"/>
      </w:pPr>
    </w:lvl>
    <w:lvl w:ilvl="5" w:tplc="042A001B" w:tentative="1">
      <w:start w:val="1"/>
      <w:numFmt w:val="lowerRoman"/>
      <w:lvlText w:val="%6."/>
      <w:lvlJc w:val="right"/>
      <w:pPr>
        <w:ind w:left="4686" w:hanging="180"/>
      </w:pPr>
    </w:lvl>
    <w:lvl w:ilvl="6" w:tplc="042A000F" w:tentative="1">
      <w:start w:val="1"/>
      <w:numFmt w:val="decimal"/>
      <w:lvlText w:val="%7."/>
      <w:lvlJc w:val="left"/>
      <w:pPr>
        <w:ind w:left="5406" w:hanging="360"/>
      </w:pPr>
    </w:lvl>
    <w:lvl w:ilvl="7" w:tplc="042A0019" w:tentative="1">
      <w:start w:val="1"/>
      <w:numFmt w:val="lowerLetter"/>
      <w:lvlText w:val="%8."/>
      <w:lvlJc w:val="left"/>
      <w:pPr>
        <w:ind w:left="6126" w:hanging="360"/>
      </w:pPr>
    </w:lvl>
    <w:lvl w:ilvl="8" w:tplc="042A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19">
    <w:nsid w:val="3C4B36EB"/>
    <w:multiLevelType w:val="hybridMultilevel"/>
    <w:tmpl w:val="ECBEF968"/>
    <w:lvl w:ilvl="0" w:tplc="70E43886">
      <w:start w:val="1"/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8427C2"/>
    <w:multiLevelType w:val="hybridMultilevel"/>
    <w:tmpl w:val="DD8CD86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F900C2"/>
    <w:multiLevelType w:val="multilevel"/>
    <w:tmpl w:val="5ECAD0C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Bước %8."/>
      <w:lvlJc w:val="left"/>
      <w:pPr>
        <w:ind w:left="1440" w:hanging="1440"/>
      </w:pPr>
      <w:rPr>
        <w:rFonts w:hint="default"/>
        <w:b/>
        <w:color w:val="FF000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>
    <w:nsid w:val="46265F65"/>
    <w:multiLevelType w:val="hybridMultilevel"/>
    <w:tmpl w:val="1668E864"/>
    <w:lvl w:ilvl="0" w:tplc="7E5AD8C8">
      <w:start w:val="1"/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E57D4A"/>
    <w:multiLevelType w:val="hybridMultilevel"/>
    <w:tmpl w:val="31BEB430"/>
    <w:lvl w:ilvl="0" w:tplc="AC60740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46E62865"/>
    <w:multiLevelType w:val="hybridMultilevel"/>
    <w:tmpl w:val="01C89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60280A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AAA15B6"/>
    <w:multiLevelType w:val="hybridMultilevel"/>
    <w:tmpl w:val="29A4E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5C4162"/>
    <w:multiLevelType w:val="hybridMultilevel"/>
    <w:tmpl w:val="21D8A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D45D93"/>
    <w:multiLevelType w:val="hybridMultilevel"/>
    <w:tmpl w:val="AAAE847E"/>
    <w:lvl w:ilvl="0" w:tplc="7B7CB9A6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7B7AC7"/>
    <w:multiLevelType w:val="hybridMultilevel"/>
    <w:tmpl w:val="C8642FCC"/>
    <w:lvl w:ilvl="0" w:tplc="DA0C959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5B3125C4"/>
    <w:multiLevelType w:val="hybridMultilevel"/>
    <w:tmpl w:val="1D80FB3E"/>
    <w:lvl w:ilvl="0" w:tplc="564E4B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BD128F6"/>
    <w:multiLevelType w:val="hybridMultilevel"/>
    <w:tmpl w:val="9CAE6E0E"/>
    <w:lvl w:ilvl="0" w:tplc="1F125790">
      <w:start w:val="1"/>
      <w:numFmt w:val="lowerLetter"/>
      <w:lvlText w:val="%1."/>
      <w:lvlJc w:val="left"/>
      <w:pPr>
        <w:ind w:left="1086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6" w:hanging="360"/>
      </w:pPr>
    </w:lvl>
    <w:lvl w:ilvl="2" w:tplc="042A001B" w:tentative="1">
      <w:start w:val="1"/>
      <w:numFmt w:val="lowerRoman"/>
      <w:lvlText w:val="%3."/>
      <w:lvlJc w:val="right"/>
      <w:pPr>
        <w:ind w:left="2526" w:hanging="180"/>
      </w:pPr>
    </w:lvl>
    <w:lvl w:ilvl="3" w:tplc="042A000F" w:tentative="1">
      <w:start w:val="1"/>
      <w:numFmt w:val="decimal"/>
      <w:lvlText w:val="%4."/>
      <w:lvlJc w:val="left"/>
      <w:pPr>
        <w:ind w:left="3246" w:hanging="360"/>
      </w:pPr>
    </w:lvl>
    <w:lvl w:ilvl="4" w:tplc="042A0019" w:tentative="1">
      <w:start w:val="1"/>
      <w:numFmt w:val="lowerLetter"/>
      <w:lvlText w:val="%5."/>
      <w:lvlJc w:val="left"/>
      <w:pPr>
        <w:ind w:left="3966" w:hanging="360"/>
      </w:pPr>
    </w:lvl>
    <w:lvl w:ilvl="5" w:tplc="042A001B" w:tentative="1">
      <w:start w:val="1"/>
      <w:numFmt w:val="lowerRoman"/>
      <w:lvlText w:val="%6."/>
      <w:lvlJc w:val="right"/>
      <w:pPr>
        <w:ind w:left="4686" w:hanging="180"/>
      </w:pPr>
    </w:lvl>
    <w:lvl w:ilvl="6" w:tplc="042A000F" w:tentative="1">
      <w:start w:val="1"/>
      <w:numFmt w:val="decimal"/>
      <w:lvlText w:val="%7."/>
      <w:lvlJc w:val="left"/>
      <w:pPr>
        <w:ind w:left="5406" w:hanging="360"/>
      </w:pPr>
    </w:lvl>
    <w:lvl w:ilvl="7" w:tplc="042A0019" w:tentative="1">
      <w:start w:val="1"/>
      <w:numFmt w:val="lowerLetter"/>
      <w:lvlText w:val="%8."/>
      <w:lvlJc w:val="left"/>
      <w:pPr>
        <w:ind w:left="6126" w:hanging="360"/>
      </w:pPr>
    </w:lvl>
    <w:lvl w:ilvl="8" w:tplc="042A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31">
    <w:nsid w:val="5F8A7F2D"/>
    <w:multiLevelType w:val="hybridMultilevel"/>
    <w:tmpl w:val="8B965C06"/>
    <w:lvl w:ilvl="0" w:tplc="C4045F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171076D"/>
    <w:multiLevelType w:val="hybridMultilevel"/>
    <w:tmpl w:val="C9E27B0A"/>
    <w:lvl w:ilvl="0" w:tplc="30A47AB4">
      <w:start w:val="1"/>
      <w:numFmt w:val="lowerLetter"/>
      <w:lvlText w:val="%1."/>
      <w:lvlJc w:val="left"/>
      <w:pPr>
        <w:ind w:left="1086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6" w:hanging="360"/>
      </w:pPr>
    </w:lvl>
    <w:lvl w:ilvl="2" w:tplc="042A001B" w:tentative="1">
      <w:start w:val="1"/>
      <w:numFmt w:val="lowerRoman"/>
      <w:lvlText w:val="%3."/>
      <w:lvlJc w:val="right"/>
      <w:pPr>
        <w:ind w:left="2526" w:hanging="180"/>
      </w:pPr>
    </w:lvl>
    <w:lvl w:ilvl="3" w:tplc="042A000F" w:tentative="1">
      <w:start w:val="1"/>
      <w:numFmt w:val="decimal"/>
      <w:lvlText w:val="%4."/>
      <w:lvlJc w:val="left"/>
      <w:pPr>
        <w:ind w:left="3246" w:hanging="360"/>
      </w:pPr>
    </w:lvl>
    <w:lvl w:ilvl="4" w:tplc="042A0019" w:tentative="1">
      <w:start w:val="1"/>
      <w:numFmt w:val="lowerLetter"/>
      <w:lvlText w:val="%5."/>
      <w:lvlJc w:val="left"/>
      <w:pPr>
        <w:ind w:left="3966" w:hanging="360"/>
      </w:pPr>
    </w:lvl>
    <w:lvl w:ilvl="5" w:tplc="042A001B" w:tentative="1">
      <w:start w:val="1"/>
      <w:numFmt w:val="lowerRoman"/>
      <w:lvlText w:val="%6."/>
      <w:lvlJc w:val="right"/>
      <w:pPr>
        <w:ind w:left="4686" w:hanging="180"/>
      </w:pPr>
    </w:lvl>
    <w:lvl w:ilvl="6" w:tplc="042A000F" w:tentative="1">
      <w:start w:val="1"/>
      <w:numFmt w:val="decimal"/>
      <w:lvlText w:val="%7."/>
      <w:lvlJc w:val="left"/>
      <w:pPr>
        <w:ind w:left="5406" w:hanging="360"/>
      </w:pPr>
    </w:lvl>
    <w:lvl w:ilvl="7" w:tplc="042A0019" w:tentative="1">
      <w:start w:val="1"/>
      <w:numFmt w:val="lowerLetter"/>
      <w:lvlText w:val="%8."/>
      <w:lvlJc w:val="left"/>
      <w:pPr>
        <w:ind w:left="6126" w:hanging="360"/>
      </w:pPr>
    </w:lvl>
    <w:lvl w:ilvl="8" w:tplc="042A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33">
    <w:nsid w:val="61F07482"/>
    <w:multiLevelType w:val="hybridMultilevel"/>
    <w:tmpl w:val="DE282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6150119"/>
    <w:multiLevelType w:val="hybridMultilevel"/>
    <w:tmpl w:val="13006740"/>
    <w:lvl w:ilvl="0" w:tplc="854E85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CD02ED5"/>
    <w:multiLevelType w:val="hybridMultilevel"/>
    <w:tmpl w:val="A664B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6944E8C"/>
    <w:multiLevelType w:val="hybridMultilevel"/>
    <w:tmpl w:val="0748A3F0"/>
    <w:lvl w:ilvl="0" w:tplc="7B7CB9A6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92B2EDB"/>
    <w:multiLevelType w:val="multilevel"/>
    <w:tmpl w:val="73E23A8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8">
    <w:nsid w:val="7FD562A5"/>
    <w:multiLevelType w:val="hybridMultilevel"/>
    <w:tmpl w:val="E416C3A6"/>
    <w:lvl w:ilvl="0" w:tplc="789A0AE2">
      <w:start w:val="1"/>
      <w:numFmt w:val="lowerLetter"/>
      <w:lvlText w:val="%1."/>
      <w:lvlJc w:val="left"/>
      <w:pPr>
        <w:ind w:left="1086" w:hanging="360"/>
      </w:pPr>
      <w:rPr>
        <w:rFonts w:eastAsiaTheme="majorEastAsia" w:cstheme="majorBidi" w:hint="default"/>
        <w:b/>
        <w:sz w:val="26"/>
      </w:rPr>
    </w:lvl>
    <w:lvl w:ilvl="1" w:tplc="042A0019">
      <w:start w:val="1"/>
      <w:numFmt w:val="lowerLetter"/>
      <w:lvlText w:val="%2."/>
      <w:lvlJc w:val="left"/>
      <w:pPr>
        <w:ind w:left="1806" w:hanging="360"/>
      </w:pPr>
    </w:lvl>
    <w:lvl w:ilvl="2" w:tplc="042A001B" w:tentative="1">
      <w:start w:val="1"/>
      <w:numFmt w:val="lowerRoman"/>
      <w:lvlText w:val="%3."/>
      <w:lvlJc w:val="right"/>
      <w:pPr>
        <w:ind w:left="2526" w:hanging="180"/>
      </w:pPr>
    </w:lvl>
    <w:lvl w:ilvl="3" w:tplc="042A000F" w:tentative="1">
      <w:start w:val="1"/>
      <w:numFmt w:val="decimal"/>
      <w:lvlText w:val="%4."/>
      <w:lvlJc w:val="left"/>
      <w:pPr>
        <w:ind w:left="3246" w:hanging="360"/>
      </w:pPr>
    </w:lvl>
    <w:lvl w:ilvl="4" w:tplc="042A0019" w:tentative="1">
      <w:start w:val="1"/>
      <w:numFmt w:val="lowerLetter"/>
      <w:lvlText w:val="%5."/>
      <w:lvlJc w:val="left"/>
      <w:pPr>
        <w:ind w:left="3966" w:hanging="360"/>
      </w:pPr>
    </w:lvl>
    <w:lvl w:ilvl="5" w:tplc="042A001B" w:tentative="1">
      <w:start w:val="1"/>
      <w:numFmt w:val="lowerRoman"/>
      <w:lvlText w:val="%6."/>
      <w:lvlJc w:val="right"/>
      <w:pPr>
        <w:ind w:left="4686" w:hanging="180"/>
      </w:pPr>
    </w:lvl>
    <w:lvl w:ilvl="6" w:tplc="042A000F" w:tentative="1">
      <w:start w:val="1"/>
      <w:numFmt w:val="decimal"/>
      <w:lvlText w:val="%7."/>
      <w:lvlJc w:val="left"/>
      <w:pPr>
        <w:ind w:left="5406" w:hanging="360"/>
      </w:pPr>
    </w:lvl>
    <w:lvl w:ilvl="7" w:tplc="042A0019" w:tentative="1">
      <w:start w:val="1"/>
      <w:numFmt w:val="lowerLetter"/>
      <w:lvlText w:val="%8."/>
      <w:lvlJc w:val="left"/>
      <w:pPr>
        <w:ind w:left="6126" w:hanging="360"/>
      </w:pPr>
    </w:lvl>
    <w:lvl w:ilvl="8" w:tplc="042A001B" w:tentative="1">
      <w:start w:val="1"/>
      <w:numFmt w:val="lowerRoman"/>
      <w:lvlText w:val="%9."/>
      <w:lvlJc w:val="right"/>
      <w:pPr>
        <w:ind w:left="6846" w:hanging="180"/>
      </w:pPr>
    </w:lvl>
  </w:abstractNum>
  <w:num w:numId="1">
    <w:abstractNumId w:val="37"/>
  </w:num>
  <w:num w:numId="2">
    <w:abstractNumId w:val="0"/>
  </w:num>
  <w:num w:numId="3">
    <w:abstractNumId w:val="19"/>
  </w:num>
  <w:num w:numId="4">
    <w:abstractNumId w:val="25"/>
  </w:num>
  <w:num w:numId="5">
    <w:abstractNumId w:val="35"/>
  </w:num>
  <w:num w:numId="6">
    <w:abstractNumId w:val="24"/>
  </w:num>
  <w:num w:numId="7">
    <w:abstractNumId w:val="33"/>
  </w:num>
  <w:num w:numId="8">
    <w:abstractNumId w:val="17"/>
  </w:num>
  <w:num w:numId="9">
    <w:abstractNumId w:val="27"/>
  </w:num>
  <w:num w:numId="10">
    <w:abstractNumId w:val="36"/>
  </w:num>
  <w:num w:numId="11">
    <w:abstractNumId w:val="16"/>
  </w:num>
  <w:num w:numId="12">
    <w:abstractNumId w:val="4"/>
  </w:num>
  <w:num w:numId="13">
    <w:abstractNumId w:val="26"/>
  </w:num>
  <w:num w:numId="14">
    <w:abstractNumId w:val="21"/>
  </w:num>
  <w:num w:numId="15">
    <w:abstractNumId w:val="15"/>
  </w:num>
  <w:num w:numId="16">
    <w:abstractNumId w:val="6"/>
  </w:num>
  <w:num w:numId="17">
    <w:abstractNumId w:val="3"/>
  </w:num>
  <w:num w:numId="18">
    <w:abstractNumId w:val="14"/>
  </w:num>
  <w:num w:numId="19">
    <w:abstractNumId w:val="22"/>
  </w:num>
  <w:num w:numId="20">
    <w:abstractNumId w:val="31"/>
  </w:num>
  <w:num w:numId="21">
    <w:abstractNumId w:val="12"/>
  </w:num>
  <w:num w:numId="22">
    <w:abstractNumId w:val="20"/>
  </w:num>
  <w:num w:numId="23">
    <w:abstractNumId w:val="1"/>
  </w:num>
  <w:num w:numId="24">
    <w:abstractNumId w:val="9"/>
  </w:num>
  <w:num w:numId="25">
    <w:abstractNumId w:val="32"/>
  </w:num>
  <w:num w:numId="26">
    <w:abstractNumId w:val="2"/>
  </w:num>
  <w:num w:numId="27">
    <w:abstractNumId w:val="30"/>
  </w:num>
  <w:num w:numId="28">
    <w:abstractNumId w:val="18"/>
  </w:num>
  <w:num w:numId="29">
    <w:abstractNumId w:val="11"/>
  </w:num>
  <w:num w:numId="30">
    <w:abstractNumId w:val="38"/>
  </w:num>
  <w:num w:numId="31">
    <w:abstractNumId w:val="37"/>
  </w:num>
  <w:num w:numId="32">
    <w:abstractNumId w:val="23"/>
  </w:num>
  <w:num w:numId="33">
    <w:abstractNumId w:val="28"/>
  </w:num>
  <w:num w:numId="34">
    <w:abstractNumId w:val="29"/>
  </w:num>
  <w:num w:numId="35">
    <w:abstractNumId w:val="34"/>
  </w:num>
  <w:num w:numId="36">
    <w:abstractNumId w:val="13"/>
  </w:num>
  <w:num w:numId="37">
    <w:abstractNumId w:val="37"/>
    <w:lvlOverride w:ilvl="0">
      <w:startOverride w:val="3"/>
    </w:lvlOverride>
  </w:num>
  <w:num w:numId="38">
    <w:abstractNumId w:val="5"/>
  </w:num>
  <w:num w:numId="39">
    <w:abstractNumId w:val="10"/>
  </w:num>
  <w:num w:numId="40">
    <w:abstractNumId w:val="8"/>
  </w:num>
  <w:num w:numId="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595"/>
    <w:rsid w:val="000039E6"/>
    <w:rsid w:val="00004138"/>
    <w:rsid w:val="000055AD"/>
    <w:rsid w:val="00005711"/>
    <w:rsid w:val="0000730C"/>
    <w:rsid w:val="0001081C"/>
    <w:rsid w:val="00011E18"/>
    <w:rsid w:val="000128C4"/>
    <w:rsid w:val="000137AB"/>
    <w:rsid w:val="00014392"/>
    <w:rsid w:val="00014C63"/>
    <w:rsid w:val="00015DB4"/>
    <w:rsid w:val="000170F9"/>
    <w:rsid w:val="00021E6C"/>
    <w:rsid w:val="0002234A"/>
    <w:rsid w:val="0002254B"/>
    <w:rsid w:val="00023A55"/>
    <w:rsid w:val="00024C11"/>
    <w:rsid w:val="00025BC4"/>
    <w:rsid w:val="00027607"/>
    <w:rsid w:val="00027864"/>
    <w:rsid w:val="00032248"/>
    <w:rsid w:val="00032295"/>
    <w:rsid w:val="00033822"/>
    <w:rsid w:val="00033C82"/>
    <w:rsid w:val="0003469F"/>
    <w:rsid w:val="000347A0"/>
    <w:rsid w:val="0003526E"/>
    <w:rsid w:val="00035875"/>
    <w:rsid w:val="00040141"/>
    <w:rsid w:val="00040900"/>
    <w:rsid w:val="000443FE"/>
    <w:rsid w:val="00045DDB"/>
    <w:rsid w:val="00047EEE"/>
    <w:rsid w:val="00050DE9"/>
    <w:rsid w:val="0005104A"/>
    <w:rsid w:val="00051B01"/>
    <w:rsid w:val="00052604"/>
    <w:rsid w:val="00052956"/>
    <w:rsid w:val="00052F14"/>
    <w:rsid w:val="00054726"/>
    <w:rsid w:val="00054B40"/>
    <w:rsid w:val="00054F11"/>
    <w:rsid w:val="0005632F"/>
    <w:rsid w:val="00060DA2"/>
    <w:rsid w:val="00061287"/>
    <w:rsid w:val="00062A72"/>
    <w:rsid w:val="000630B1"/>
    <w:rsid w:val="0006463B"/>
    <w:rsid w:val="00066E0B"/>
    <w:rsid w:val="000674D4"/>
    <w:rsid w:val="00074D2C"/>
    <w:rsid w:val="00074FB0"/>
    <w:rsid w:val="00077B1C"/>
    <w:rsid w:val="0008149F"/>
    <w:rsid w:val="000827F1"/>
    <w:rsid w:val="0008318D"/>
    <w:rsid w:val="000842D0"/>
    <w:rsid w:val="00084948"/>
    <w:rsid w:val="0008505D"/>
    <w:rsid w:val="00090344"/>
    <w:rsid w:val="00091B58"/>
    <w:rsid w:val="00091C7C"/>
    <w:rsid w:val="00093238"/>
    <w:rsid w:val="0009473C"/>
    <w:rsid w:val="0009485E"/>
    <w:rsid w:val="00095559"/>
    <w:rsid w:val="00095817"/>
    <w:rsid w:val="00095A8F"/>
    <w:rsid w:val="0009611B"/>
    <w:rsid w:val="00097B00"/>
    <w:rsid w:val="000A3D77"/>
    <w:rsid w:val="000A3F2F"/>
    <w:rsid w:val="000A49FA"/>
    <w:rsid w:val="000A53B9"/>
    <w:rsid w:val="000A7218"/>
    <w:rsid w:val="000B04B1"/>
    <w:rsid w:val="000B2304"/>
    <w:rsid w:val="000B5CB3"/>
    <w:rsid w:val="000B5E52"/>
    <w:rsid w:val="000C1721"/>
    <w:rsid w:val="000C48F4"/>
    <w:rsid w:val="000C509E"/>
    <w:rsid w:val="000C5194"/>
    <w:rsid w:val="000D01E7"/>
    <w:rsid w:val="000D0C60"/>
    <w:rsid w:val="000D140E"/>
    <w:rsid w:val="000D18BF"/>
    <w:rsid w:val="000D2A5E"/>
    <w:rsid w:val="000D56A5"/>
    <w:rsid w:val="000D6669"/>
    <w:rsid w:val="000D6757"/>
    <w:rsid w:val="000D7185"/>
    <w:rsid w:val="000E1C78"/>
    <w:rsid w:val="000F18CF"/>
    <w:rsid w:val="000F1FB7"/>
    <w:rsid w:val="000F3819"/>
    <w:rsid w:val="000F6DB3"/>
    <w:rsid w:val="001004BE"/>
    <w:rsid w:val="0010088C"/>
    <w:rsid w:val="00100902"/>
    <w:rsid w:val="00100E51"/>
    <w:rsid w:val="001015E8"/>
    <w:rsid w:val="00103F2C"/>
    <w:rsid w:val="001059B1"/>
    <w:rsid w:val="001072F5"/>
    <w:rsid w:val="00107929"/>
    <w:rsid w:val="00113086"/>
    <w:rsid w:val="001130E4"/>
    <w:rsid w:val="00114702"/>
    <w:rsid w:val="00114EAD"/>
    <w:rsid w:val="0011788D"/>
    <w:rsid w:val="00117D68"/>
    <w:rsid w:val="001205F6"/>
    <w:rsid w:val="00124D1D"/>
    <w:rsid w:val="00125ABA"/>
    <w:rsid w:val="00126FE9"/>
    <w:rsid w:val="00131049"/>
    <w:rsid w:val="00131AB8"/>
    <w:rsid w:val="00131F4F"/>
    <w:rsid w:val="00133336"/>
    <w:rsid w:val="00133E91"/>
    <w:rsid w:val="001374CD"/>
    <w:rsid w:val="00137BE7"/>
    <w:rsid w:val="00142640"/>
    <w:rsid w:val="00142A94"/>
    <w:rsid w:val="00143F54"/>
    <w:rsid w:val="0014437F"/>
    <w:rsid w:val="00144648"/>
    <w:rsid w:val="00144E0D"/>
    <w:rsid w:val="0014567B"/>
    <w:rsid w:val="001463A9"/>
    <w:rsid w:val="0014786C"/>
    <w:rsid w:val="001501A7"/>
    <w:rsid w:val="00150CD0"/>
    <w:rsid w:val="00151382"/>
    <w:rsid w:val="001528FF"/>
    <w:rsid w:val="00153BEB"/>
    <w:rsid w:val="00154335"/>
    <w:rsid w:val="00154E3F"/>
    <w:rsid w:val="0015603A"/>
    <w:rsid w:val="00157249"/>
    <w:rsid w:val="00157650"/>
    <w:rsid w:val="00157FAF"/>
    <w:rsid w:val="00162D51"/>
    <w:rsid w:val="001631A3"/>
    <w:rsid w:val="001636A5"/>
    <w:rsid w:val="00166863"/>
    <w:rsid w:val="00166973"/>
    <w:rsid w:val="0017218A"/>
    <w:rsid w:val="0017347F"/>
    <w:rsid w:val="001738BC"/>
    <w:rsid w:val="00174514"/>
    <w:rsid w:val="00174545"/>
    <w:rsid w:val="001766D8"/>
    <w:rsid w:val="0017691F"/>
    <w:rsid w:val="00181431"/>
    <w:rsid w:val="001816F3"/>
    <w:rsid w:val="00181E69"/>
    <w:rsid w:val="00182523"/>
    <w:rsid w:val="00183B8B"/>
    <w:rsid w:val="001866FA"/>
    <w:rsid w:val="00190711"/>
    <w:rsid w:val="0019384C"/>
    <w:rsid w:val="00193F93"/>
    <w:rsid w:val="0019534C"/>
    <w:rsid w:val="00196031"/>
    <w:rsid w:val="001A01EC"/>
    <w:rsid w:val="001A4387"/>
    <w:rsid w:val="001A4BA8"/>
    <w:rsid w:val="001A4E06"/>
    <w:rsid w:val="001A772C"/>
    <w:rsid w:val="001A7BCE"/>
    <w:rsid w:val="001B157F"/>
    <w:rsid w:val="001B322C"/>
    <w:rsid w:val="001B3A0F"/>
    <w:rsid w:val="001B4103"/>
    <w:rsid w:val="001B4A66"/>
    <w:rsid w:val="001B4C5B"/>
    <w:rsid w:val="001B4EF6"/>
    <w:rsid w:val="001B658D"/>
    <w:rsid w:val="001B6F30"/>
    <w:rsid w:val="001C10C1"/>
    <w:rsid w:val="001C1240"/>
    <w:rsid w:val="001C201E"/>
    <w:rsid w:val="001C3987"/>
    <w:rsid w:val="001C588D"/>
    <w:rsid w:val="001C6B8B"/>
    <w:rsid w:val="001C7080"/>
    <w:rsid w:val="001C759E"/>
    <w:rsid w:val="001C7AA3"/>
    <w:rsid w:val="001C7FA5"/>
    <w:rsid w:val="001D0DE6"/>
    <w:rsid w:val="001D1EE0"/>
    <w:rsid w:val="001D31EC"/>
    <w:rsid w:val="001D3293"/>
    <w:rsid w:val="001D3841"/>
    <w:rsid w:val="001D3F3C"/>
    <w:rsid w:val="001D590D"/>
    <w:rsid w:val="001D69E7"/>
    <w:rsid w:val="001D7FCC"/>
    <w:rsid w:val="001E1AE8"/>
    <w:rsid w:val="001E36CF"/>
    <w:rsid w:val="001E3CBA"/>
    <w:rsid w:val="001E4EE2"/>
    <w:rsid w:val="001E6D46"/>
    <w:rsid w:val="001E7C2C"/>
    <w:rsid w:val="001F0CC8"/>
    <w:rsid w:val="001F3616"/>
    <w:rsid w:val="001F7358"/>
    <w:rsid w:val="001F73F4"/>
    <w:rsid w:val="0020115C"/>
    <w:rsid w:val="00201276"/>
    <w:rsid w:val="002015D9"/>
    <w:rsid w:val="00201DDD"/>
    <w:rsid w:val="00202CD0"/>
    <w:rsid w:val="00203203"/>
    <w:rsid w:val="0020425B"/>
    <w:rsid w:val="00204B5B"/>
    <w:rsid w:val="0020634E"/>
    <w:rsid w:val="00206724"/>
    <w:rsid w:val="00206ACC"/>
    <w:rsid w:val="00206F80"/>
    <w:rsid w:val="0020711B"/>
    <w:rsid w:val="00210E59"/>
    <w:rsid w:val="002119CE"/>
    <w:rsid w:val="002127FD"/>
    <w:rsid w:val="00213397"/>
    <w:rsid w:val="00214021"/>
    <w:rsid w:val="00216184"/>
    <w:rsid w:val="002169A9"/>
    <w:rsid w:val="00216AD5"/>
    <w:rsid w:val="00220BBA"/>
    <w:rsid w:val="00223745"/>
    <w:rsid w:val="0022385E"/>
    <w:rsid w:val="0022431D"/>
    <w:rsid w:val="00224DBB"/>
    <w:rsid w:val="002259F8"/>
    <w:rsid w:val="00225D7C"/>
    <w:rsid w:val="00225E8F"/>
    <w:rsid w:val="00227C46"/>
    <w:rsid w:val="00227FBD"/>
    <w:rsid w:val="00233881"/>
    <w:rsid w:val="0023468D"/>
    <w:rsid w:val="002361C4"/>
    <w:rsid w:val="002402A0"/>
    <w:rsid w:val="00240A92"/>
    <w:rsid w:val="00242B17"/>
    <w:rsid w:val="00243E16"/>
    <w:rsid w:val="00244FC2"/>
    <w:rsid w:val="002456E8"/>
    <w:rsid w:val="00246245"/>
    <w:rsid w:val="00246EFF"/>
    <w:rsid w:val="002474D1"/>
    <w:rsid w:val="0025076F"/>
    <w:rsid w:val="002509B0"/>
    <w:rsid w:val="00251115"/>
    <w:rsid w:val="0025277B"/>
    <w:rsid w:val="00252BE2"/>
    <w:rsid w:val="002563BA"/>
    <w:rsid w:val="00256559"/>
    <w:rsid w:val="00256563"/>
    <w:rsid w:val="00260C5F"/>
    <w:rsid w:val="00262275"/>
    <w:rsid w:val="002635EF"/>
    <w:rsid w:val="00263834"/>
    <w:rsid w:val="00263D05"/>
    <w:rsid w:val="00264E2F"/>
    <w:rsid w:val="00266AD4"/>
    <w:rsid w:val="00266D4F"/>
    <w:rsid w:val="0026706F"/>
    <w:rsid w:val="002703B3"/>
    <w:rsid w:val="0027134C"/>
    <w:rsid w:val="0027215C"/>
    <w:rsid w:val="00274B92"/>
    <w:rsid w:val="00274C33"/>
    <w:rsid w:val="0027700F"/>
    <w:rsid w:val="00280099"/>
    <w:rsid w:val="00281B9C"/>
    <w:rsid w:val="00281FEE"/>
    <w:rsid w:val="00282939"/>
    <w:rsid w:val="00283206"/>
    <w:rsid w:val="0028367B"/>
    <w:rsid w:val="00284A7B"/>
    <w:rsid w:val="002854C6"/>
    <w:rsid w:val="0028659C"/>
    <w:rsid w:val="00287967"/>
    <w:rsid w:val="002903D7"/>
    <w:rsid w:val="002942DC"/>
    <w:rsid w:val="00294D0C"/>
    <w:rsid w:val="002954BD"/>
    <w:rsid w:val="002963DB"/>
    <w:rsid w:val="00296F3C"/>
    <w:rsid w:val="002A1E87"/>
    <w:rsid w:val="002A2638"/>
    <w:rsid w:val="002A2E00"/>
    <w:rsid w:val="002A58F2"/>
    <w:rsid w:val="002A5FB7"/>
    <w:rsid w:val="002A6E29"/>
    <w:rsid w:val="002B04E5"/>
    <w:rsid w:val="002B07E6"/>
    <w:rsid w:val="002B13AB"/>
    <w:rsid w:val="002B2A16"/>
    <w:rsid w:val="002B2C68"/>
    <w:rsid w:val="002B2EDF"/>
    <w:rsid w:val="002B39B0"/>
    <w:rsid w:val="002B4074"/>
    <w:rsid w:val="002B4264"/>
    <w:rsid w:val="002B427E"/>
    <w:rsid w:val="002B6CEE"/>
    <w:rsid w:val="002B73CF"/>
    <w:rsid w:val="002C0B6C"/>
    <w:rsid w:val="002C4067"/>
    <w:rsid w:val="002C5BB0"/>
    <w:rsid w:val="002C63D0"/>
    <w:rsid w:val="002C6F86"/>
    <w:rsid w:val="002C74B9"/>
    <w:rsid w:val="002D1AF4"/>
    <w:rsid w:val="002D34CB"/>
    <w:rsid w:val="002D4318"/>
    <w:rsid w:val="002D68CA"/>
    <w:rsid w:val="002E0434"/>
    <w:rsid w:val="002E1551"/>
    <w:rsid w:val="002E18A3"/>
    <w:rsid w:val="002E2419"/>
    <w:rsid w:val="002E2AAD"/>
    <w:rsid w:val="002E4440"/>
    <w:rsid w:val="002E49B0"/>
    <w:rsid w:val="002E630E"/>
    <w:rsid w:val="002E65C9"/>
    <w:rsid w:val="002E7737"/>
    <w:rsid w:val="002E77D8"/>
    <w:rsid w:val="002F07EF"/>
    <w:rsid w:val="002F2F06"/>
    <w:rsid w:val="002F4E83"/>
    <w:rsid w:val="002F5AE8"/>
    <w:rsid w:val="002F693A"/>
    <w:rsid w:val="00301504"/>
    <w:rsid w:val="00301CF9"/>
    <w:rsid w:val="00302521"/>
    <w:rsid w:val="00302A7F"/>
    <w:rsid w:val="003030D5"/>
    <w:rsid w:val="00304C61"/>
    <w:rsid w:val="00304D06"/>
    <w:rsid w:val="003067F0"/>
    <w:rsid w:val="003079AA"/>
    <w:rsid w:val="00311131"/>
    <w:rsid w:val="00313A8C"/>
    <w:rsid w:val="00314C45"/>
    <w:rsid w:val="00316530"/>
    <w:rsid w:val="003166AB"/>
    <w:rsid w:val="00316FB0"/>
    <w:rsid w:val="00317226"/>
    <w:rsid w:val="0032110F"/>
    <w:rsid w:val="00321A41"/>
    <w:rsid w:val="0033054B"/>
    <w:rsid w:val="003305BE"/>
    <w:rsid w:val="00331E32"/>
    <w:rsid w:val="00331E5D"/>
    <w:rsid w:val="003321E8"/>
    <w:rsid w:val="00332E42"/>
    <w:rsid w:val="003332A0"/>
    <w:rsid w:val="00335934"/>
    <w:rsid w:val="00336232"/>
    <w:rsid w:val="00336A4A"/>
    <w:rsid w:val="0033735D"/>
    <w:rsid w:val="0034568D"/>
    <w:rsid w:val="00346492"/>
    <w:rsid w:val="003506EB"/>
    <w:rsid w:val="00351370"/>
    <w:rsid w:val="00353377"/>
    <w:rsid w:val="00355097"/>
    <w:rsid w:val="00356B7F"/>
    <w:rsid w:val="0036026C"/>
    <w:rsid w:val="00361A41"/>
    <w:rsid w:val="0036534E"/>
    <w:rsid w:val="003715E9"/>
    <w:rsid w:val="0037160A"/>
    <w:rsid w:val="0037295F"/>
    <w:rsid w:val="003729B5"/>
    <w:rsid w:val="00372CDD"/>
    <w:rsid w:val="00373904"/>
    <w:rsid w:val="00376956"/>
    <w:rsid w:val="0037770F"/>
    <w:rsid w:val="00377E24"/>
    <w:rsid w:val="003807C0"/>
    <w:rsid w:val="00380B3E"/>
    <w:rsid w:val="003833A2"/>
    <w:rsid w:val="003873CE"/>
    <w:rsid w:val="003876E9"/>
    <w:rsid w:val="00387D05"/>
    <w:rsid w:val="00387DA1"/>
    <w:rsid w:val="003918FF"/>
    <w:rsid w:val="00392488"/>
    <w:rsid w:val="00392E12"/>
    <w:rsid w:val="003963C6"/>
    <w:rsid w:val="0039642C"/>
    <w:rsid w:val="00397940"/>
    <w:rsid w:val="003A0697"/>
    <w:rsid w:val="003A1DF4"/>
    <w:rsid w:val="003A2878"/>
    <w:rsid w:val="003A293F"/>
    <w:rsid w:val="003A2A84"/>
    <w:rsid w:val="003A4556"/>
    <w:rsid w:val="003A69A4"/>
    <w:rsid w:val="003A6D6C"/>
    <w:rsid w:val="003A7986"/>
    <w:rsid w:val="003B28B7"/>
    <w:rsid w:val="003B3511"/>
    <w:rsid w:val="003B3709"/>
    <w:rsid w:val="003B5562"/>
    <w:rsid w:val="003B5B3A"/>
    <w:rsid w:val="003B6731"/>
    <w:rsid w:val="003C148D"/>
    <w:rsid w:val="003C2052"/>
    <w:rsid w:val="003C3E3E"/>
    <w:rsid w:val="003C5AA3"/>
    <w:rsid w:val="003D0C80"/>
    <w:rsid w:val="003D16CC"/>
    <w:rsid w:val="003D6502"/>
    <w:rsid w:val="003D69F0"/>
    <w:rsid w:val="003D6CEF"/>
    <w:rsid w:val="003D7A0C"/>
    <w:rsid w:val="003E1125"/>
    <w:rsid w:val="003E15AC"/>
    <w:rsid w:val="003E1670"/>
    <w:rsid w:val="003E1C76"/>
    <w:rsid w:val="003E33A3"/>
    <w:rsid w:val="003E3B4B"/>
    <w:rsid w:val="003E4A23"/>
    <w:rsid w:val="003E7A32"/>
    <w:rsid w:val="003F0308"/>
    <w:rsid w:val="003F3463"/>
    <w:rsid w:val="003F3E53"/>
    <w:rsid w:val="003F46CE"/>
    <w:rsid w:val="003F6B63"/>
    <w:rsid w:val="00400605"/>
    <w:rsid w:val="00401CD5"/>
    <w:rsid w:val="00402E7A"/>
    <w:rsid w:val="00403A40"/>
    <w:rsid w:val="0040572F"/>
    <w:rsid w:val="00405A65"/>
    <w:rsid w:val="00405B2D"/>
    <w:rsid w:val="00405C14"/>
    <w:rsid w:val="00406C3E"/>
    <w:rsid w:val="00411B79"/>
    <w:rsid w:val="004131FF"/>
    <w:rsid w:val="004136EA"/>
    <w:rsid w:val="00415E6A"/>
    <w:rsid w:val="004178C9"/>
    <w:rsid w:val="00420C8E"/>
    <w:rsid w:val="00421212"/>
    <w:rsid w:val="004218D5"/>
    <w:rsid w:val="00422509"/>
    <w:rsid w:val="00422B80"/>
    <w:rsid w:val="00424684"/>
    <w:rsid w:val="004307F1"/>
    <w:rsid w:val="0043204A"/>
    <w:rsid w:val="00432A57"/>
    <w:rsid w:val="00435B5B"/>
    <w:rsid w:val="004375EA"/>
    <w:rsid w:val="00441692"/>
    <w:rsid w:val="00442997"/>
    <w:rsid w:val="0044452D"/>
    <w:rsid w:val="0044616D"/>
    <w:rsid w:val="004461CF"/>
    <w:rsid w:val="00447083"/>
    <w:rsid w:val="00452615"/>
    <w:rsid w:val="0045378F"/>
    <w:rsid w:val="00453791"/>
    <w:rsid w:val="00453C62"/>
    <w:rsid w:val="0045547B"/>
    <w:rsid w:val="004655E1"/>
    <w:rsid w:val="00465727"/>
    <w:rsid w:val="0046666F"/>
    <w:rsid w:val="004670FD"/>
    <w:rsid w:val="00470FFB"/>
    <w:rsid w:val="0047270B"/>
    <w:rsid w:val="00476C90"/>
    <w:rsid w:val="00476DD0"/>
    <w:rsid w:val="004815AA"/>
    <w:rsid w:val="004825A6"/>
    <w:rsid w:val="00482C9E"/>
    <w:rsid w:val="00490E5C"/>
    <w:rsid w:val="00491A2B"/>
    <w:rsid w:val="00492D3F"/>
    <w:rsid w:val="004947BD"/>
    <w:rsid w:val="00494F2C"/>
    <w:rsid w:val="00495421"/>
    <w:rsid w:val="004956D5"/>
    <w:rsid w:val="00496248"/>
    <w:rsid w:val="00497376"/>
    <w:rsid w:val="004A1D53"/>
    <w:rsid w:val="004A2ECC"/>
    <w:rsid w:val="004A4268"/>
    <w:rsid w:val="004A4610"/>
    <w:rsid w:val="004A576C"/>
    <w:rsid w:val="004A6644"/>
    <w:rsid w:val="004A6A60"/>
    <w:rsid w:val="004A7D25"/>
    <w:rsid w:val="004B02E7"/>
    <w:rsid w:val="004B040E"/>
    <w:rsid w:val="004B0D3B"/>
    <w:rsid w:val="004B15F7"/>
    <w:rsid w:val="004B454C"/>
    <w:rsid w:val="004B68F0"/>
    <w:rsid w:val="004B70BE"/>
    <w:rsid w:val="004B7772"/>
    <w:rsid w:val="004C0944"/>
    <w:rsid w:val="004C0C25"/>
    <w:rsid w:val="004C16DC"/>
    <w:rsid w:val="004C408E"/>
    <w:rsid w:val="004C5A3F"/>
    <w:rsid w:val="004C5EFA"/>
    <w:rsid w:val="004D03C9"/>
    <w:rsid w:val="004D0430"/>
    <w:rsid w:val="004D16C2"/>
    <w:rsid w:val="004D23F2"/>
    <w:rsid w:val="004D3DAD"/>
    <w:rsid w:val="004D42CE"/>
    <w:rsid w:val="004D5E80"/>
    <w:rsid w:val="004D72A2"/>
    <w:rsid w:val="004D7EF7"/>
    <w:rsid w:val="004E05FE"/>
    <w:rsid w:val="004E0D1C"/>
    <w:rsid w:val="004E0FF4"/>
    <w:rsid w:val="004E3E4D"/>
    <w:rsid w:val="004E4968"/>
    <w:rsid w:val="004E4FAF"/>
    <w:rsid w:val="004E51F1"/>
    <w:rsid w:val="004E5D04"/>
    <w:rsid w:val="004E75E6"/>
    <w:rsid w:val="004E77F4"/>
    <w:rsid w:val="004E7876"/>
    <w:rsid w:val="004F0CCC"/>
    <w:rsid w:val="004F35E9"/>
    <w:rsid w:val="004F5BC6"/>
    <w:rsid w:val="004F682E"/>
    <w:rsid w:val="004F7493"/>
    <w:rsid w:val="00500B9E"/>
    <w:rsid w:val="00500BA8"/>
    <w:rsid w:val="00501369"/>
    <w:rsid w:val="00501496"/>
    <w:rsid w:val="005035CC"/>
    <w:rsid w:val="005035FC"/>
    <w:rsid w:val="00503A85"/>
    <w:rsid w:val="005045BD"/>
    <w:rsid w:val="0050564D"/>
    <w:rsid w:val="00506F06"/>
    <w:rsid w:val="005126F6"/>
    <w:rsid w:val="005127E3"/>
    <w:rsid w:val="0051304E"/>
    <w:rsid w:val="00515227"/>
    <w:rsid w:val="00516454"/>
    <w:rsid w:val="00520C16"/>
    <w:rsid w:val="00522F80"/>
    <w:rsid w:val="00523E15"/>
    <w:rsid w:val="005245B7"/>
    <w:rsid w:val="005263C7"/>
    <w:rsid w:val="00526430"/>
    <w:rsid w:val="00530652"/>
    <w:rsid w:val="005318F9"/>
    <w:rsid w:val="00532F15"/>
    <w:rsid w:val="00533CAF"/>
    <w:rsid w:val="00534C10"/>
    <w:rsid w:val="00534C38"/>
    <w:rsid w:val="00534FFE"/>
    <w:rsid w:val="005354C4"/>
    <w:rsid w:val="00540898"/>
    <w:rsid w:val="00540E06"/>
    <w:rsid w:val="00543BEE"/>
    <w:rsid w:val="005449A6"/>
    <w:rsid w:val="00544F4A"/>
    <w:rsid w:val="005458E2"/>
    <w:rsid w:val="00546EF6"/>
    <w:rsid w:val="00550840"/>
    <w:rsid w:val="00551207"/>
    <w:rsid w:val="0055138F"/>
    <w:rsid w:val="00551818"/>
    <w:rsid w:val="005526C1"/>
    <w:rsid w:val="00552A9D"/>
    <w:rsid w:val="00552EC0"/>
    <w:rsid w:val="0055334F"/>
    <w:rsid w:val="005541ED"/>
    <w:rsid w:val="0055525A"/>
    <w:rsid w:val="005571DC"/>
    <w:rsid w:val="00557809"/>
    <w:rsid w:val="00557E17"/>
    <w:rsid w:val="005610A5"/>
    <w:rsid w:val="00562C2C"/>
    <w:rsid w:val="0056401E"/>
    <w:rsid w:val="00565364"/>
    <w:rsid w:val="00565A1B"/>
    <w:rsid w:val="00566810"/>
    <w:rsid w:val="00570882"/>
    <w:rsid w:val="00570F56"/>
    <w:rsid w:val="005714AF"/>
    <w:rsid w:val="00577A5D"/>
    <w:rsid w:val="00577DA1"/>
    <w:rsid w:val="00580171"/>
    <w:rsid w:val="0058018D"/>
    <w:rsid w:val="00580E60"/>
    <w:rsid w:val="00581DE9"/>
    <w:rsid w:val="00583C7C"/>
    <w:rsid w:val="00583EFF"/>
    <w:rsid w:val="00584717"/>
    <w:rsid w:val="00586AAA"/>
    <w:rsid w:val="005870B4"/>
    <w:rsid w:val="005902AA"/>
    <w:rsid w:val="005904BF"/>
    <w:rsid w:val="005905F0"/>
    <w:rsid w:val="00590BBF"/>
    <w:rsid w:val="00590F52"/>
    <w:rsid w:val="0059406B"/>
    <w:rsid w:val="005948B7"/>
    <w:rsid w:val="00594F08"/>
    <w:rsid w:val="0059666F"/>
    <w:rsid w:val="00597AC6"/>
    <w:rsid w:val="005A04CA"/>
    <w:rsid w:val="005A29BE"/>
    <w:rsid w:val="005A2A09"/>
    <w:rsid w:val="005A2CB9"/>
    <w:rsid w:val="005A48C0"/>
    <w:rsid w:val="005A4C69"/>
    <w:rsid w:val="005A5602"/>
    <w:rsid w:val="005A6722"/>
    <w:rsid w:val="005A770A"/>
    <w:rsid w:val="005B24B4"/>
    <w:rsid w:val="005B5B78"/>
    <w:rsid w:val="005B63CD"/>
    <w:rsid w:val="005C181C"/>
    <w:rsid w:val="005C2432"/>
    <w:rsid w:val="005C2F86"/>
    <w:rsid w:val="005C5120"/>
    <w:rsid w:val="005C514B"/>
    <w:rsid w:val="005C5232"/>
    <w:rsid w:val="005C5420"/>
    <w:rsid w:val="005C576C"/>
    <w:rsid w:val="005C6F10"/>
    <w:rsid w:val="005D20A5"/>
    <w:rsid w:val="005D2BD0"/>
    <w:rsid w:val="005D44B2"/>
    <w:rsid w:val="005D450B"/>
    <w:rsid w:val="005D52AC"/>
    <w:rsid w:val="005D6E54"/>
    <w:rsid w:val="005E01BB"/>
    <w:rsid w:val="005E0C5D"/>
    <w:rsid w:val="005E18DC"/>
    <w:rsid w:val="005E4D4D"/>
    <w:rsid w:val="005F0054"/>
    <w:rsid w:val="005F00AD"/>
    <w:rsid w:val="005F2BD6"/>
    <w:rsid w:val="006005A5"/>
    <w:rsid w:val="0060084C"/>
    <w:rsid w:val="00601421"/>
    <w:rsid w:val="00601BF1"/>
    <w:rsid w:val="006023DC"/>
    <w:rsid w:val="0060340E"/>
    <w:rsid w:val="00604997"/>
    <w:rsid w:val="00610271"/>
    <w:rsid w:val="00612987"/>
    <w:rsid w:val="00613C99"/>
    <w:rsid w:val="006149AA"/>
    <w:rsid w:val="006158AE"/>
    <w:rsid w:val="00615A58"/>
    <w:rsid w:val="00615A77"/>
    <w:rsid w:val="00616F28"/>
    <w:rsid w:val="00617EFC"/>
    <w:rsid w:val="006201FB"/>
    <w:rsid w:val="00621907"/>
    <w:rsid w:val="00621EB3"/>
    <w:rsid w:val="00622399"/>
    <w:rsid w:val="006224BA"/>
    <w:rsid w:val="00622FB4"/>
    <w:rsid w:val="00625588"/>
    <w:rsid w:val="00626A88"/>
    <w:rsid w:val="00630459"/>
    <w:rsid w:val="00630897"/>
    <w:rsid w:val="0063109C"/>
    <w:rsid w:val="00632655"/>
    <w:rsid w:val="00632B60"/>
    <w:rsid w:val="0063455E"/>
    <w:rsid w:val="00634B24"/>
    <w:rsid w:val="006363EE"/>
    <w:rsid w:val="006434F3"/>
    <w:rsid w:val="00643CE1"/>
    <w:rsid w:val="00644A4F"/>
    <w:rsid w:val="00645EB8"/>
    <w:rsid w:val="00646BAA"/>
    <w:rsid w:val="00647326"/>
    <w:rsid w:val="00647D21"/>
    <w:rsid w:val="006506BE"/>
    <w:rsid w:val="00651E66"/>
    <w:rsid w:val="0065279E"/>
    <w:rsid w:val="00652A4A"/>
    <w:rsid w:val="00652D7E"/>
    <w:rsid w:val="00653984"/>
    <w:rsid w:val="0065517F"/>
    <w:rsid w:val="0066058E"/>
    <w:rsid w:val="006608DE"/>
    <w:rsid w:val="00661C08"/>
    <w:rsid w:val="00662211"/>
    <w:rsid w:val="00664C69"/>
    <w:rsid w:val="00665C97"/>
    <w:rsid w:val="00666ABD"/>
    <w:rsid w:val="00667228"/>
    <w:rsid w:val="00667408"/>
    <w:rsid w:val="006735B1"/>
    <w:rsid w:val="0067411A"/>
    <w:rsid w:val="00680B1E"/>
    <w:rsid w:val="00681DF3"/>
    <w:rsid w:val="00683392"/>
    <w:rsid w:val="00683BD7"/>
    <w:rsid w:val="00686981"/>
    <w:rsid w:val="006918EE"/>
    <w:rsid w:val="006939CA"/>
    <w:rsid w:val="006950DB"/>
    <w:rsid w:val="00697619"/>
    <w:rsid w:val="006A07C6"/>
    <w:rsid w:val="006A0A6E"/>
    <w:rsid w:val="006A1D29"/>
    <w:rsid w:val="006A1DE9"/>
    <w:rsid w:val="006A3E9D"/>
    <w:rsid w:val="006A4ABD"/>
    <w:rsid w:val="006A73C9"/>
    <w:rsid w:val="006B018D"/>
    <w:rsid w:val="006B3162"/>
    <w:rsid w:val="006B321C"/>
    <w:rsid w:val="006B3A44"/>
    <w:rsid w:val="006B74E5"/>
    <w:rsid w:val="006C29BD"/>
    <w:rsid w:val="006C3FFA"/>
    <w:rsid w:val="006C4187"/>
    <w:rsid w:val="006C42DE"/>
    <w:rsid w:val="006C432B"/>
    <w:rsid w:val="006C4D87"/>
    <w:rsid w:val="006C67A8"/>
    <w:rsid w:val="006C6900"/>
    <w:rsid w:val="006C7516"/>
    <w:rsid w:val="006D0B17"/>
    <w:rsid w:val="006D0DCA"/>
    <w:rsid w:val="006D3A28"/>
    <w:rsid w:val="006D5281"/>
    <w:rsid w:val="006D5282"/>
    <w:rsid w:val="006D560D"/>
    <w:rsid w:val="006D6A82"/>
    <w:rsid w:val="006E1F71"/>
    <w:rsid w:val="006E2B82"/>
    <w:rsid w:val="006E2C7C"/>
    <w:rsid w:val="006E4DCE"/>
    <w:rsid w:val="006E52A8"/>
    <w:rsid w:val="006E5985"/>
    <w:rsid w:val="006E5DB3"/>
    <w:rsid w:val="006E64C3"/>
    <w:rsid w:val="006E650D"/>
    <w:rsid w:val="006F0C54"/>
    <w:rsid w:val="00700823"/>
    <w:rsid w:val="007015C4"/>
    <w:rsid w:val="00705445"/>
    <w:rsid w:val="00706F1E"/>
    <w:rsid w:val="00710095"/>
    <w:rsid w:val="00710866"/>
    <w:rsid w:val="007130FA"/>
    <w:rsid w:val="00713229"/>
    <w:rsid w:val="00714E51"/>
    <w:rsid w:val="00715A00"/>
    <w:rsid w:val="0071678A"/>
    <w:rsid w:val="007222ED"/>
    <w:rsid w:val="007224D3"/>
    <w:rsid w:val="00722B51"/>
    <w:rsid w:val="0072462B"/>
    <w:rsid w:val="00727A92"/>
    <w:rsid w:val="007314A8"/>
    <w:rsid w:val="007315BD"/>
    <w:rsid w:val="00733A22"/>
    <w:rsid w:val="00734C98"/>
    <w:rsid w:val="00735C71"/>
    <w:rsid w:val="00737FC0"/>
    <w:rsid w:val="007407CE"/>
    <w:rsid w:val="00740EAA"/>
    <w:rsid w:val="00741DD8"/>
    <w:rsid w:val="00742B22"/>
    <w:rsid w:val="00744BBE"/>
    <w:rsid w:val="0074708A"/>
    <w:rsid w:val="007473FF"/>
    <w:rsid w:val="00747BCF"/>
    <w:rsid w:val="007528B9"/>
    <w:rsid w:val="0075324E"/>
    <w:rsid w:val="007537F7"/>
    <w:rsid w:val="00754526"/>
    <w:rsid w:val="00755062"/>
    <w:rsid w:val="0075567B"/>
    <w:rsid w:val="00757B4D"/>
    <w:rsid w:val="0076179E"/>
    <w:rsid w:val="00761AE5"/>
    <w:rsid w:val="00765777"/>
    <w:rsid w:val="00766C1B"/>
    <w:rsid w:val="00766CFB"/>
    <w:rsid w:val="007672AA"/>
    <w:rsid w:val="0076731A"/>
    <w:rsid w:val="00770B69"/>
    <w:rsid w:val="007713CC"/>
    <w:rsid w:val="00771947"/>
    <w:rsid w:val="00771CEC"/>
    <w:rsid w:val="00772A4C"/>
    <w:rsid w:val="007738C3"/>
    <w:rsid w:val="00776984"/>
    <w:rsid w:val="007818BF"/>
    <w:rsid w:val="007838E5"/>
    <w:rsid w:val="007854D1"/>
    <w:rsid w:val="00785E7C"/>
    <w:rsid w:val="00786F0B"/>
    <w:rsid w:val="00787399"/>
    <w:rsid w:val="007927A7"/>
    <w:rsid w:val="00792E94"/>
    <w:rsid w:val="0079437E"/>
    <w:rsid w:val="007945E0"/>
    <w:rsid w:val="00795F89"/>
    <w:rsid w:val="007A15B4"/>
    <w:rsid w:val="007A2358"/>
    <w:rsid w:val="007A2763"/>
    <w:rsid w:val="007A3BAB"/>
    <w:rsid w:val="007A3E21"/>
    <w:rsid w:val="007A5DBB"/>
    <w:rsid w:val="007B1428"/>
    <w:rsid w:val="007B1AB0"/>
    <w:rsid w:val="007B1B61"/>
    <w:rsid w:val="007B34A7"/>
    <w:rsid w:val="007B4C30"/>
    <w:rsid w:val="007B7C84"/>
    <w:rsid w:val="007B7DE7"/>
    <w:rsid w:val="007C0ECB"/>
    <w:rsid w:val="007C126A"/>
    <w:rsid w:val="007C235F"/>
    <w:rsid w:val="007C2656"/>
    <w:rsid w:val="007C3081"/>
    <w:rsid w:val="007C4123"/>
    <w:rsid w:val="007C73E7"/>
    <w:rsid w:val="007C767C"/>
    <w:rsid w:val="007C7F3D"/>
    <w:rsid w:val="007D07CB"/>
    <w:rsid w:val="007D0D5D"/>
    <w:rsid w:val="007D181A"/>
    <w:rsid w:val="007D1CA9"/>
    <w:rsid w:val="007D2373"/>
    <w:rsid w:val="007D3788"/>
    <w:rsid w:val="007D68D4"/>
    <w:rsid w:val="007E3117"/>
    <w:rsid w:val="007E6459"/>
    <w:rsid w:val="007E6DB7"/>
    <w:rsid w:val="007F00E0"/>
    <w:rsid w:val="007F02D2"/>
    <w:rsid w:val="007F02DD"/>
    <w:rsid w:val="007F066F"/>
    <w:rsid w:val="007F1CC5"/>
    <w:rsid w:val="007F29B3"/>
    <w:rsid w:val="007F3170"/>
    <w:rsid w:val="007F4267"/>
    <w:rsid w:val="007F5595"/>
    <w:rsid w:val="0080007A"/>
    <w:rsid w:val="00801293"/>
    <w:rsid w:val="0080135E"/>
    <w:rsid w:val="008072EE"/>
    <w:rsid w:val="0081237E"/>
    <w:rsid w:val="00812693"/>
    <w:rsid w:val="0081400C"/>
    <w:rsid w:val="00814ECC"/>
    <w:rsid w:val="00815495"/>
    <w:rsid w:val="00815B99"/>
    <w:rsid w:val="00815F90"/>
    <w:rsid w:val="008212F4"/>
    <w:rsid w:val="0082169D"/>
    <w:rsid w:val="00821DBD"/>
    <w:rsid w:val="008231EC"/>
    <w:rsid w:val="00823987"/>
    <w:rsid w:val="00824854"/>
    <w:rsid w:val="0082512C"/>
    <w:rsid w:val="00825260"/>
    <w:rsid w:val="00830F9A"/>
    <w:rsid w:val="008322D0"/>
    <w:rsid w:val="0083275F"/>
    <w:rsid w:val="00833B94"/>
    <w:rsid w:val="0083422A"/>
    <w:rsid w:val="008343F0"/>
    <w:rsid w:val="00835038"/>
    <w:rsid w:val="008361A3"/>
    <w:rsid w:val="00837753"/>
    <w:rsid w:val="0084431C"/>
    <w:rsid w:val="00846E01"/>
    <w:rsid w:val="0085101F"/>
    <w:rsid w:val="008512F1"/>
    <w:rsid w:val="008520F7"/>
    <w:rsid w:val="00852461"/>
    <w:rsid w:val="008551B5"/>
    <w:rsid w:val="008575DD"/>
    <w:rsid w:val="008612F2"/>
    <w:rsid w:val="00861DE5"/>
    <w:rsid w:val="00861F19"/>
    <w:rsid w:val="00862CEB"/>
    <w:rsid w:val="00864995"/>
    <w:rsid w:val="00864A6F"/>
    <w:rsid w:val="00865AE3"/>
    <w:rsid w:val="00872626"/>
    <w:rsid w:val="008750D6"/>
    <w:rsid w:val="00875262"/>
    <w:rsid w:val="00875F68"/>
    <w:rsid w:val="008775DF"/>
    <w:rsid w:val="00877CED"/>
    <w:rsid w:val="00881619"/>
    <w:rsid w:val="00882C7E"/>
    <w:rsid w:val="008837D1"/>
    <w:rsid w:val="0088387A"/>
    <w:rsid w:val="00890B16"/>
    <w:rsid w:val="00892BEC"/>
    <w:rsid w:val="008937B4"/>
    <w:rsid w:val="00896574"/>
    <w:rsid w:val="00897E33"/>
    <w:rsid w:val="008A0315"/>
    <w:rsid w:val="008A188E"/>
    <w:rsid w:val="008A1C44"/>
    <w:rsid w:val="008A36FC"/>
    <w:rsid w:val="008A37AC"/>
    <w:rsid w:val="008A44B7"/>
    <w:rsid w:val="008A532E"/>
    <w:rsid w:val="008A5611"/>
    <w:rsid w:val="008A5F0D"/>
    <w:rsid w:val="008B051C"/>
    <w:rsid w:val="008B1004"/>
    <w:rsid w:val="008B4964"/>
    <w:rsid w:val="008B57B8"/>
    <w:rsid w:val="008B672D"/>
    <w:rsid w:val="008C27D8"/>
    <w:rsid w:val="008C4930"/>
    <w:rsid w:val="008C4FDF"/>
    <w:rsid w:val="008C5150"/>
    <w:rsid w:val="008C625F"/>
    <w:rsid w:val="008C72DC"/>
    <w:rsid w:val="008C7BF3"/>
    <w:rsid w:val="008D2C6C"/>
    <w:rsid w:val="008D3183"/>
    <w:rsid w:val="008D4955"/>
    <w:rsid w:val="008D7588"/>
    <w:rsid w:val="008D7B11"/>
    <w:rsid w:val="008E007A"/>
    <w:rsid w:val="008E10B8"/>
    <w:rsid w:val="008E1A5C"/>
    <w:rsid w:val="008E1F99"/>
    <w:rsid w:val="008E3792"/>
    <w:rsid w:val="008E3DB6"/>
    <w:rsid w:val="008E5D51"/>
    <w:rsid w:val="008E6FD3"/>
    <w:rsid w:val="008E7034"/>
    <w:rsid w:val="008E7127"/>
    <w:rsid w:val="008E7A69"/>
    <w:rsid w:val="008F0B98"/>
    <w:rsid w:val="008F1046"/>
    <w:rsid w:val="008F2DF3"/>
    <w:rsid w:val="008F5FE5"/>
    <w:rsid w:val="008F68D5"/>
    <w:rsid w:val="008F71BB"/>
    <w:rsid w:val="009010B7"/>
    <w:rsid w:val="00902C69"/>
    <w:rsid w:val="00904E28"/>
    <w:rsid w:val="009100EE"/>
    <w:rsid w:val="00911683"/>
    <w:rsid w:val="00912437"/>
    <w:rsid w:val="0091278C"/>
    <w:rsid w:val="009131AE"/>
    <w:rsid w:val="00914BE7"/>
    <w:rsid w:val="00916975"/>
    <w:rsid w:val="00916A18"/>
    <w:rsid w:val="00921D5B"/>
    <w:rsid w:val="00922C60"/>
    <w:rsid w:val="00923753"/>
    <w:rsid w:val="00923805"/>
    <w:rsid w:val="00924399"/>
    <w:rsid w:val="00926CDB"/>
    <w:rsid w:val="00927656"/>
    <w:rsid w:val="00933AA9"/>
    <w:rsid w:val="00933D44"/>
    <w:rsid w:val="0093665E"/>
    <w:rsid w:val="009440FC"/>
    <w:rsid w:val="00945E77"/>
    <w:rsid w:val="0094697B"/>
    <w:rsid w:val="00946D68"/>
    <w:rsid w:val="009544AA"/>
    <w:rsid w:val="00955F11"/>
    <w:rsid w:val="009566A7"/>
    <w:rsid w:val="009600AB"/>
    <w:rsid w:val="009606C7"/>
    <w:rsid w:val="00960FE6"/>
    <w:rsid w:val="00961246"/>
    <w:rsid w:val="00965BF4"/>
    <w:rsid w:val="009666AF"/>
    <w:rsid w:val="00972850"/>
    <w:rsid w:val="00973CB7"/>
    <w:rsid w:val="00974D4F"/>
    <w:rsid w:val="00975C20"/>
    <w:rsid w:val="00975CB1"/>
    <w:rsid w:val="00976A28"/>
    <w:rsid w:val="00977568"/>
    <w:rsid w:val="00981506"/>
    <w:rsid w:val="0098185A"/>
    <w:rsid w:val="00981995"/>
    <w:rsid w:val="00985059"/>
    <w:rsid w:val="00985C27"/>
    <w:rsid w:val="00987BC8"/>
    <w:rsid w:val="0099078C"/>
    <w:rsid w:val="00991AEB"/>
    <w:rsid w:val="009A0941"/>
    <w:rsid w:val="009A104B"/>
    <w:rsid w:val="009A155B"/>
    <w:rsid w:val="009A2712"/>
    <w:rsid w:val="009A4C34"/>
    <w:rsid w:val="009A5854"/>
    <w:rsid w:val="009A5A55"/>
    <w:rsid w:val="009A7079"/>
    <w:rsid w:val="009B01A3"/>
    <w:rsid w:val="009B16D5"/>
    <w:rsid w:val="009B2B2E"/>
    <w:rsid w:val="009B2F4C"/>
    <w:rsid w:val="009B2FFF"/>
    <w:rsid w:val="009B4636"/>
    <w:rsid w:val="009B4838"/>
    <w:rsid w:val="009B53B1"/>
    <w:rsid w:val="009B55EA"/>
    <w:rsid w:val="009B7D69"/>
    <w:rsid w:val="009C0639"/>
    <w:rsid w:val="009C1417"/>
    <w:rsid w:val="009C2599"/>
    <w:rsid w:val="009C4954"/>
    <w:rsid w:val="009C556B"/>
    <w:rsid w:val="009D492A"/>
    <w:rsid w:val="009E14D6"/>
    <w:rsid w:val="009E16B9"/>
    <w:rsid w:val="009E2398"/>
    <w:rsid w:val="009E2AA6"/>
    <w:rsid w:val="009E33EC"/>
    <w:rsid w:val="009E4372"/>
    <w:rsid w:val="009E43ED"/>
    <w:rsid w:val="009E689C"/>
    <w:rsid w:val="009F2C12"/>
    <w:rsid w:val="009F3EF5"/>
    <w:rsid w:val="009F7C55"/>
    <w:rsid w:val="00A01893"/>
    <w:rsid w:val="00A01D9C"/>
    <w:rsid w:val="00A02026"/>
    <w:rsid w:val="00A042E5"/>
    <w:rsid w:val="00A05F9E"/>
    <w:rsid w:val="00A12099"/>
    <w:rsid w:val="00A12405"/>
    <w:rsid w:val="00A13CC4"/>
    <w:rsid w:val="00A16543"/>
    <w:rsid w:val="00A179CC"/>
    <w:rsid w:val="00A213B7"/>
    <w:rsid w:val="00A234F2"/>
    <w:rsid w:val="00A2501C"/>
    <w:rsid w:val="00A259B9"/>
    <w:rsid w:val="00A26492"/>
    <w:rsid w:val="00A3093A"/>
    <w:rsid w:val="00A3363B"/>
    <w:rsid w:val="00A337D2"/>
    <w:rsid w:val="00A33B9F"/>
    <w:rsid w:val="00A34338"/>
    <w:rsid w:val="00A36376"/>
    <w:rsid w:val="00A3696D"/>
    <w:rsid w:val="00A370AB"/>
    <w:rsid w:val="00A375D2"/>
    <w:rsid w:val="00A40281"/>
    <w:rsid w:val="00A41354"/>
    <w:rsid w:val="00A41CD1"/>
    <w:rsid w:val="00A4639C"/>
    <w:rsid w:val="00A50997"/>
    <w:rsid w:val="00A51B28"/>
    <w:rsid w:val="00A52E66"/>
    <w:rsid w:val="00A53898"/>
    <w:rsid w:val="00A539EE"/>
    <w:rsid w:val="00A542FA"/>
    <w:rsid w:val="00A543C1"/>
    <w:rsid w:val="00A547B2"/>
    <w:rsid w:val="00A56B94"/>
    <w:rsid w:val="00A60BF5"/>
    <w:rsid w:val="00A60CD9"/>
    <w:rsid w:val="00A65F3F"/>
    <w:rsid w:val="00A67CDB"/>
    <w:rsid w:val="00A70054"/>
    <w:rsid w:val="00A70944"/>
    <w:rsid w:val="00A71E58"/>
    <w:rsid w:val="00A72928"/>
    <w:rsid w:val="00A738E2"/>
    <w:rsid w:val="00A74A0B"/>
    <w:rsid w:val="00A762EF"/>
    <w:rsid w:val="00A76D19"/>
    <w:rsid w:val="00A858B1"/>
    <w:rsid w:val="00A860B5"/>
    <w:rsid w:val="00A862B9"/>
    <w:rsid w:val="00A90C5C"/>
    <w:rsid w:val="00A91811"/>
    <w:rsid w:val="00A91CA7"/>
    <w:rsid w:val="00A92BCF"/>
    <w:rsid w:val="00A9541C"/>
    <w:rsid w:val="00A95F82"/>
    <w:rsid w:val="00A96EFC"/>
    <w:rsid w:val="00A972F1"/>
    <w:rsid w:val="00A9736C"/>
    <w:rsid w:val="00A9791F"/>
    <w:rsid w:val="00AA034C"/>
    <w:rsid w:val="00AA0E2A"/>
    <w:rsid w:val="00AA0E50"/>
    <w:rsid w:val="00AA191B"/>
    <w:rsid w:val="00AA2FB5"/>
    <w:rsid w:val="00AA3BDE"/>
    <w:rsid w:val="00AA4161"/>
    <w:rsid w:val="00AA41E8"/>
    <w:rsid w:val="00AA481E"/>
    <w:rsid w:val="00AA4DC7"/>
    <w:rsid w:val="00AA559D"/>
    <w:rsid w:val="00AA63AD"/>
    <w:rsid w:val="00AB13C7"/>
    <w:rsid w:val="00AB1AB4"/>
    <w:rsid w:val="00AB27C1"/>
    <w:rsid w:val="00AB3560"/>
    <w:rsid w:val="00AB3691"/>
    <w:rsid w:val="00AB5FCC"/>
    <w:rsid w:val="00AB63CE"/>
    <w:rsid w:val="00AB6A4C"/>
    <w:rsid w:val="00AB73F7"/>
    <w:rsid w:val="00AB7512"/>
    <w:rsid w:val="00AC0299"/>
    <w:rsid w:val="00AC0A44"/>
    <w:rsid w:val="00AC0B38"/>
    <w:rsid w:val="00AC11B4"/>
    <w:rsid w:val="00AC2311"/>
    <w:rsid w:val="00AC266C"/>
    <w:rsid w:val="00AC42C7"/>
    <w:rsid w:val="00AC50E5"/>
    <w:rsid w:val="00AC682F"/>
    <w:rsid w:val="00AC6FDD"/>
    <w:rsid w:val="00AD061A"/>
    <w:rsid w:val="00AD0C89"/>
    <w:rsid w:val="00AD150B"/>
    <w:rsid w:val="00AD1558"/>
    <w:rsid w:val="00AD1579"/>
    <w:rsid w:val="00AD4945"/>
    <w:rsid w:val="00AD578F"/>
    <w:rsid w:val="00AD5A4C"/>
    <w:rsid w:val="00AD5A52"/>
    <w:rsid w:val="00AD5BA5"/>
    <w:rsid w:val="00AD5F13"/>
    <w:rsid w:val="00AD6100"/>
    <w:rsid w:val="00AD61D5"/>
    <w:rsid w:val="00AD6358"/>
    <w:rsid w:val="00AD6B1B"/>
    <w:rsid w:val="00AD74DF"/>
    <w:rsid w:val="00AD7954"/>
    <w:rsid w:val="00AE009B"/>
    <w:rsid w:val="00AE098C"/>
    <w:rsid w:val="00AE1F31"/>
    <w:rsid w:val="00AE216F"/>
    <w:rsid w:val="00AE235C"/>
    <w:rsid w:val="00AE2FBD"/>
    <w:rsid w:val="00AE30B8"/>
    <w:rsid w:val="00AE3A9E"/>
    <w:rsid w:val="00AE5220"/>
    <w:rsid w:val="00AE689B"/>
    <w:rsid w:val="00AE7054"/>
    <w:rsid w:val="00AE755B"/>
    <w:rsid w:val="00AE7C8A"/>
    <w:rsid w:val="00AF02CB"/>
    <w:rsid w:val="00AF24FA"/>
    <w:rsid w:val="00AF41BB"/>
    <w:rsid w:val="00AF46C5"/>
    <w:rsid w:val="00AF5006"/>
    <w:rsid w:val="00AF55E5"/>
    <w:rsid w:val="00B037AE"/>
    <w:rsid w:val="00B04EFB"/>
    <w:rsid w:val="00B05737"/>
    <w:rsid w:val="00B06606"/>
    <w:rsid w:val="00B11538"/>
    <w:rsid w:val="00B115ED"/>
    <w:rsid w:val="00B11A7F"/>
    <w:rsid w:val="00B12AC1"/>
    <w:rsid w:val="00B13DF3"/>
    <w:rsid w:val="00B15928"/>
    <w:rsid w:val="00B16047"/>
    <w:rsid w:val="00B169E2"/>
    <w:rsid w:val="00B22186"/>
    <w:rsid w:val="00B23C43"/>
    <w:rsid w:val="00B2422D"/>
    <w:rsid w:val="00B27882"/>
    <w:rsid w:val="00B301CE"/>
    <w:rsid w:val="00B305D7"/>
    <w:rsid w:val="00B308C9"/>
    <w:rsid w:val="00B338AC"/>
    <w:rsid w:val="00B33D84"/>
    <w:rsid w:val="00B35F49"/>
    <w:rsid w:val="00B36F35"/>
    <w:rsid w:val="00B427E2"/>
    <w:rsid w:val="00B4281B"/>
    <w:rsid w:val="00B45256"/>
    <w:rsid w:val="00B456EA"/>
    <w:rsid w:val="00B50684"/>
    <w:rsid w:val="00B52F3B"/>
    <w:rsid w:val="00B54473"/>
    <w:rsid w:val="00B54478"/>
    <w:rsid w:val="00B57182"/>
    <w:rsid w:val="00B57557"/>
    <w:rsid w:val="00B578E0"/>
    <w:rsid w:val="00B57ABB"/>
    <w:rsid w:val="00B619ED"/>
    <w:rsid w:val="00B62DB5"/>
    <w:rsid w:val="00B642F1"/>
    <w:rsid w:val="00B6480D"/>
    <w:rsid w:val="00B64F74"/>
    <w:rsid w:val="00B67C73"/>
    <w:rsid w:val="00B71F51"/>
    <w:rsid w:val="00B7523C"/>
    <w:rsid w:val="00B756F9"/>
    <w:rsid w:val="00B75F14"/>
    <w:rsid w:val="00B8058E"/>
    <w:rsid w:val="00B80C14"/>
    <w:rsid w:val="00B818BD"/>
    <w:rsid w:val="00B81972"/>
    <w:rsid w:val="00B8268E"/>
    <w:rsid w:val="00B841AE"/>
    <w:rsid w:val="00B85115"/>
    <w:rsid w:val="00B8532F"/>
    <w:rsid w:val="00B91E99"/>
    <w:rsid w:val="00B92DA3"/>
    <w:rsid w:val="00B93009"/>
    <w:rsid w:val="00B937B6"/>
    <w:rsid w:val="00BA011D"/>
    <w:rsid w:val="00BA03EC"/>
    <w:rsid w:val="00BA105A"/>
    <w:rsid w:val="00BA1FB2"/>
    <w:rsid w:val="00BA367D"/>
    <w:rsid w:val="00BA3B3D"/>
    <w:rsid w:val="00BA3D54"/>
    <w:rsid w:val="00BA40E8"/>
    <w:rsid w:val="00BA4E0E"/>
    <w:rsid w:val="00BA4FCC"/>
    <w:rsid w:val="00BA5592"/>
    <w:rsid w:val="00BA7570"/>
    <w:rsid w:val="00BB2253"/>
    <w:rsid w:val="00BB2DE6"/>
    <w:rsid w:val="00BB512A"/>
    <w:rsid w:val="00BB5C62"/>
    <w:rsid w:val="00BC1780"/>
    <w:rsid w:val="00BC32B1"/>
    <w:rsid w:val="00BD08F2"/>
    <w:rsid w:val="00BD0AE9"/>
    <w:rsid w:val="00BD2DE9"/>
    <w:rsid w:val="00BD3A21"/>
    <w:rsid w:val="00BD3A3C"/>
    <w:rsid w:val="00BD5DF4"/>
    <w:rsid w:val="00BD5E11"/>
    <w:rsid w:val="00BD68A2"/>
    <w:rsid w:val="00BE1956"/>
    <w:rsid w:val="00BE4399"/>
    <w:rsid w:val="00BE5653"/>
    <w:rsid w:val="00BE5A9F"/>
    <w:rsid w:val="00BF0582"/>
    <w:rsid w:val="00BF093B"/>
    <w:rsid w:val="00BF11B0"/>
    <w:rsid w:val="00BF1EBE"/>
    <w:rsid w:val="00BF25DB"/>
    <w:rsid w:val="00BF3ABE"/>
    <w:rsid w:val="00BF78A1"/>
    <w:rsid w:val="00C024A2"/>
    <w:rsid w:val="00C039BB"/>
    <w:rsid w:val="00C05B25"/>
    <w:rsid w:val="00C06032"/>
    <w:rsid w:val="00C06240"/>
    <w:rsid w:val="00C06D5B"/>
    <w:rsid w:val="00C0737F"/>
    <w:rsid w:val="00C079C7"/>
    <w:rsid w:val="00C109D4"/>
    <w:rsid w:val="00C11AB2"/>
    <w:rsid w:val="00C14050"/>
    <w:rsid w:val="00C14244"/>
    <w:rsid w:val="00C1458C"/>
    <w:rsid w:val="00C1511C"/>
    <w:rsid w:val="00C15BDF"/>
    <w:rsid w:val="00C1639E"/>
    <w:rsid w:val="00C16476"/>
    <w:rsid w:val="00C16A3B"/>
    <w:rsid w:val="00C173F0"/>
    <w:rsid w:val="00C1779E"/>
    <w:rsid w:val="00C17DA8"/>
    <w:rsid w:val="00C23729"/>
    <w:rsid w:val="00C23929"/>
    <w:rsid w:val="00C24703"/>
    <w:rsid w:val="00C2640D"/>
    <w:rsid w:val="00C27116"/>
    <w:rsid w:val="00C30317"/>
    <w:rsid w:val="00C311E3"/>
    <w:rsid w:val="00C32A79"/>
    <w:rsid w:val="00C33DD7"/>
    <w:rsid w:val="00C35468"/>
    <w:rsid w:val="00C35E58"/>
    <w:rsid w:val="00C36F1E"/>
    <w:rsid w:val="00C3761C"/>
    <w:rsid w:val="00C41078"/>
    <w:rsid w:val="00C414BF"/>
    <w:rsid w:val="00C41EB3"/>
    <w:rsid w:val="00C428D7"/>
    <w:rsid w:val="00C43224"/>
    <w:rsid w:val="00C4340B"/>
    <w:rsid w:val="00C441F2"/>
    <w:rsid w:val="00C4445A"/>
    <w:rsid w:val="00C45695"/>
    <w:rsid w:val="00C45A3D"/>
    <w:rsid w:val="00C46875"/>
    <w:rsid w:val="00C47600"/>
    <w:rsid w:val="00C50226"/>
    <w:rsid w:val="00C50F3A"/>
    <w:rsid w:val="00C535D1"/>
    <w:rsid w:val="00C53C4C"/>
    <w:rsid w:val="00C573A3"/>
    <w:rsid w:val="00C60C70"/>
    <w:rsid w:val="00C61F73"/>
    <w:rsid w:val="00C62210"/>
    <w:rsid w:val="00C622B7"/>
    <w:rsid w:val="00C62826"/>
    <w:rsid w:val="00C64B27"/>
    <w:rsid w:val="00C65307"/>
    <w:rsid w:val="00C67B10"/>
    <w:rsid w:val="00C71288"/>
    <w:rsid w:val="00C71569"/>
    <w:rsid w:val="00C7180E"/>
    <w:rsid w:val="00C74AB0"/>
    <w:rsid w:val="00C75A72"/>
    <w:rsid w:val="00C75F1C"/>
    <w:rsid w:val="00C765E6"/>
    <w:rsid w:val="00C822F0"/>
    <w:rsid w:val="00C82E33"/>
    <w:rsid w:val="00C851E9"/>
    <w:rsid w:val="00C868ED"/>
    <w:rsid w:val="00C86F02"/>
    <w:rsid w:val="00C905E6"/>
    <w:rsid w:val="00C910F3"/>
    <w:rsid w:val="00C918B8"/>
    <w:rsid w:val="00C92AD0"/>
    <w:rsid w:val="00C930C1"/>
    <w:rsid w:val="00C94B2A"/>
    <w:rsid w:val="00C94C06"/>
    <w:rsid w:val="00C95634"/>
    <w:rsid w:val="00C97127"/>
    <w:rsid w:val="00CA0803"/>
    <w:rsid w:val="00CA11AA"/>
    <w:rsid w:val="00CA20CF"/>
    <w:rsid w:val="00CA2120"/>
    <w:rsid w:val="00CA6987"/>
    <w:rsid w:val="00CB06BF"/>
    <w:rsid w:val="00CB08AD"/>
    <w:rsid w:val="00CB0CDA"/>
    <w:rsid w:val="00CB23CD"/>
    <w:rsid w:val="00CB2B66"/>
    <w:rsid w:val="00CB2C15"/>
    <w:rsid w:val="00CB34F5"/>
    <w:rsid w:val="00CB372B"/>
    <w:rsid w:val="00CB4015"/>
    <w:rsid w:val="00CB5408"/>
    <w:rsid w:val="00CB549F"/>
    <w:rsid w:val="00CB57D1"/>
    <w:rsid w:val="00CC158F"/>
    <w:rsid w:val="00CC4356"/>
    <w:rsid w:val="00CC5427"/>
    <w:rsid w:val="00CC65BF"/>
    <w:rsid w:val="00CC6746"/>
    <w:rsid w:val="00CC7E84"/>
    <w:rsid w:val="00CD064E"/>
    <w:rsid w:val="00CD1FD7"/>
    <w:rsid w:val="00CD2F37"/>
    <w:rsid w:val="00CD2FE5"/>
    <w:rsid w:val="00CD3081"/>
    <w:rsid w:val="00CD3120"/>
    <w:rsid w:val="00CD3364"/>
    <w:rsid w:val="00CD4322"/>
    <w:rsid w:val="00CD5901"/>
    <w:rsid w:val="00CD6B35"/>
    <w:rsid w:val="00CE2DCA"/>
    <w:rsid w:val="00CE42FC"/>
    <w:rsid w:val="00CE5A26"/>
    <w:rsid w:val="00CF0C5C"/>
    <w:rsid w:val="00CF28A6"/>
    <w:rsid w:val="00CF2B28"/>
    <w:rsid w:val="00CF457C"/>
    <w:rsid w:val="00CF5D50"/>
    <w:rsid w:val="00CF6004"/>
    <w:rsid w:val="00D00607"/>
    <w:rsid w:val="00D01797"/>
    <w:rsid w:val="00D01EBC"/>
    <w:rsid w:val="00D055BC"/>
    <w:rsid w:val="00D06DA8"/>
    <w:rsid w:val="00D06E59"/>
    <w:rsid w:val="00D07538"/>
    <w:rsid w:val="00D11493"/>
    <w:rsid w:val="00D14838"/>
    <w:rsid w:val="00D20EC6"/>
    <w:rsid w:val="00D226B8"/>
    <w:rsid w:val="00D24CEC"/>
    <w:rsid w:val="00D25619"/>
    <w:rsid w:val="00D25EFD"/>
    <w:rsid w:val="00D27BD9"/>
    <w:rsid w:val="00D3061E"/>
    <w:rsid w:val="00D30969"/>
    <w:rsid w:val="00D31919"/>
    <w:rsid w:val="00D319C8"/>
    <w:rsid w:val="00D319F3"/>
    <w:rsid w:val="00D33BEE"/>
    <w:rsid w:val="00D34E49"/>
    <w:rsid w:val="00D36EAF"/>
    <w:rsid w:val="00D4131B"/>
    <w:rsid w:val="00D41E07"/>
    <w:rsid w:val="00D42439"/>
    <w:rsid w:val="00D44DFA"/>
    <w:rsid w:val="00D4511C"/>
    <w:rsid w:val="00D509C2"/>
    <w:rsid w:val="00D50D9E"/>
    <w:rsid w:val="00D515A4"/>
    <w:rsid w:val="00D51B3E"/>
    <w:rsid w:val="00D52A5E"/>
    <w:rsid w:val="00D52F1A"/>
    <w:rsid w:val="00D53F7C"/>
    <w:rsid w:val="00D54108"/>
    <w:rsid w:val="00D54984"/>
    <w:rsid w:val="00D54DE1"/>
    <w:rsid w:val="00D55471"/>
    <w:rsid w:val="00D55B41"/>
    <w:rsid w:val="00D567D2"/>
    <w:rsid w:val="00D57F9C"/>
    <w:rsid w:val="00D6034B"/>
    <w:rsid w:val="00D6317D"/>
    <w:rsid w:val="00D66412"/>
    <w:rsid w:val="00D66543"/>
    <w:rsid w:val="00D702C1"/>
    <w:rsid w:val="00D707E2"/>
    <w:rsid w:val="00D70859"/>
    <w:rsid w:val="00D71438"/>
    <w:rsid w:val="00D71B41"/>
    <w:rsid w:val="00D72203"/>
    <w:rsid w:val="00D72876"/>
    <w:rsid w:val="00D72B98"/>
    <w:rsid w:val="00D73333"/>
    <w:rsid w:val="00D747DC"/>
    <w:rsid w:val="00D7740B"/>
    <w:rsid w:val="00D82459"/>
    <w:rsid w:val="00D82586"/>
    <w:rsid w:val="00D82740"/>
    <w:rsid w:val="00D847D1"/>
    <w:rsid w:val="00D84986"/>
    <w:rsid w:val="00D84E50"/>
    <w:rsid w:val="00D854E7"/>
    <w:rsid w:val="00D86975"/>
    <w:rsid w:val="00D86CB2"/>
    <w:rsid w:val="00D87798"/>
    <w:rsid w:val="00D9021D"/>
    <w:rsid w:val="00D90DEB"/>
    <w:rsid w:val="00D91D09"/>
    <w:rsid w:val="00D9279C"/>
    <w:rsid w:val="00D94F3F"/>
    <w:rsid w:val="00D957D9"/>
    <w:rsid w:val="00D96688"/>
    <w:rsid w:val="00D96758"/>
    <w:rsid w:val="00D96F25"/>
    <w:rsid w:val="00DA0A1F"/>
    <w:rsid w:val="00DA0FFB"/>
    <w:rsid w:val="00DA138E"/>
    <w:rsid w:val="00DA32FD"/>
    <w:rsid w:val="00DB2237"/>
    <w:rsid w:val="00DB54EF"/>
    <w:rsid w:val="00DB65F6"/>
    <w:rsid w:val="00DC00E9"/>
    <w:rsid w:val="00DC0F67"/>
    <w:rsid w:val="00DC17F8"/>
    <w:rsid w:val="00DC47D0"/>
    <w:rsid w:val="00DC4BA8"/>
    <w:rsid w:val="00DC6136"/>
    <w:rsid w:val="00DC6EC9"/>
    <w:rsid w:val="00DC6FC7"/>
    <w:rsid w:val="00DD09C3"/>
    <w:rsid w:val="00DD0F94"/>
    <w:rsid w:val="00DD13FD"/>
    <w:rsid w:val="00DD3D18"/>
    <w:rsid w:val="00DD52DA"/>
    <w:rsid w:val="00DD5C44"/>
    <w:rsid w:val="00DD6B13"/>
    <w:rsid w:val="00DD76ED"/>
    <w:rsid w:val="00DD7ADD"/>
    <w:rsid w:val="00DE09E4"/>
    <w:rsid w:val="00DE1341"/>
    <w:rsid w:val="00DE1C16"/>
    <w:rsid w:val="00DE5B42"/>
    <w:rsid w:val="00DE6E73"/>
    <w:rsid w:val="00DF03B5"/>
    <w:rsid w:val="00DF0B08"/>
    <w:rsid w:val="00DF1816"/>
    <w:rsid w:val="00DF30F2"/>
    <w:rsid w:val="00DF3682"/>
    <w:rsid w:val="00DF40A4"/>
    <w:rsid w:val="00DF417D"/>
    <w:rsid w:val="00DF4717"/>
    <w:rsid w:val="00DF474E"/>
    <w:rsid w:val="00DF4929"/>
    <w:rsid w:val="00DF62DB"/>
    <w:rsid w:val="00DF63D5"/>
    <w:rsid w:val="00DF6CC6"/>
    <w:rsid w:val="00DF7CAD"/>
    <w:rsid w:val="00E01A2E"/>
    <w:rsid w:val="00E028CC"/>
    <w:rsid w:val="00E029D9"/>
    <w:rsid w:val="00E037D3"/>
    <w:rsid w:val="00E03C20"/>
    <w:rsid w:val="00E06513"/>
    <w:rsid w:val="00E07865"/>
    <w:rsid w:val="00E13381"/>
    <w:rsid w:val="00E13B9B"/>
    <w:rsid w:val="00E145F7"/>
    <w:rsid w:val="00E163F2"/>
    <w:rsid w:val="00E16A8E"/>
    <w:rsid w:val="00E21D83"/>
    <w:rsid w:val="00E21F95"/>
    <w:rsid w:val="00E22853"/>
    <w:rsid w:val="00E25375"/>
    <w:rsid w:val="00E26EE2"/>
    <w:rsid w:val="00E2786C"/>
    <w:rsid w:val="00E30690"/>
    <w:rsid w:val="00E30C9D"/>
    <w:rsid w:val="00E30E9A"/>
    <w:rsid w:val="00E30F63"/>
    <w:rsid w:val="00E31903"/>
    <w:rsid w:val="00E334BA"/>
    <w:rsid w:val="00E3392E"/>
    <w:rsid w:val="00E33E5C"/>
    <w:rsid w:val="00E33F4B"/>
    <w:rsid w:val="00E35A1F"/>
    <w:rsid w:val="00E36D98"/>
    <w:rsid w:val="00E400A2"/>
    <w:rsid w:val="00E41878"/>
    <w:rsid w:val="00E43E81"/>
    <w:rsid w:val="00E4424F"/>
    <w:rsid w:val="00E44BE1"/>
    <w:rsid w:val="00E44ED5"/>
    <w:rsid w:val="00E45AD0"/>
    <w:rsid w:val="00E46878"/>
    <w:rsid w:val="00E46ACD"/>
    <w:rsid w:val="00E46F91"/>
    <w:rsid w:val="00E4720B"/>
    <w:rsid w:val="00E5110C"/>
    <w:rsid w:val="00E539D6"/>
    <w:rsid w:val="00E53E0C"/>
    <w:rsid w:val="00E5448C"/>
    <w:rsid w:val="00E564E9"/>
    <w:rsid w:val="00E57B7D"/>
    <w:rsid w:val="00E617CE"/>
    <w:rsid w:val="00E6263E"/>
    <w:rsid w:val="00E632B2"/>
    <w:rsid w:val="00E6473D"/>
    <w:rsid w:val="00E652D7"/>
    <w:rsid w:val="00E65FC2"/>
    <w:rsid w:val="00E674D6"/>
    <w:rsid w:val="00E706A6"/>
    <w:rsid w:val="00E712DC"/>
    <w:rsid w:val="00E74143"/>
    <w:rsid w:val="00E7431F"/>
    <w:rsid w:val="00E74DE0"/>
    <w:rsid w:val="00E775A0"/>
    <w:rsid w:val="00E77F35"/>
    <w:rsid w:val="00E81CDC"/>
    <w:rsid w:val="00E82D1C"/>
    <w:rsid w:val="00E82D83"/>
    <w:rsid w:val="00E833CF"/>
    <w:rsid w:val="00E83686"/>
    <w:rsid w:val="00E83BFB"/>
    <w:rsid w:val="00E83D7B"/>
    <w:rsid w:val="00E90CE7"/>
    <w:rsid w:val="00E91037"/>
    <w:rsid w:val="00E91B8C"/>
    <w:rsid w:val="00E9331D"/>
    <w:rsid w:val="00E950E1"/>
    <w:rsid w:val="00E9597D"/>
    <w:rsid w:val="00E96655"/>
    <w:rsid w:val="00E97B36"/>
    <w:rsid w:val="00EA12A0"/>
    <w:rsid w:val="00EA193E"/>
    <w:rsid w:val="00EA2BF9"/>
    <w:rsid w:val="00EA3F3A"/>
    <w:rsid w:val="00EA4145"/>
    <w:rsid w:val="00EA4829"/>
    <w:rsid w:val="00EA4B89"/>
    <w:rsid w:val="00EA4C7D"/>
    <w:rsid w:val="00EA51DA"/>
    <w:rsid w:val="00EA581F"/>
    <w:rsid w:val="00EA790E"/>
    <w:rsid w:val="00EB211F"/>
    <w:rsid w:val="00EB2B36"/>
    <w:rsid w:val="00EB4AAB"/>
    <w:rsid w:val="00EB5DB9"/>
    <w:rsid w:val="00EB7832"/>
    <w:rsid w:val="00EC13B0"/>
    <w:rsid w:val="00EC221A"/>
    <w:rsid w:val="00EC2447"/>
    <w:rsid w:val="00EC3099"/>
    <w:rsid w:val="00EC3CCE"/>
    <w:rsid w:val="00EC4AFB"/>
    <w:rsid w:val="00EC6487"/>
    <w:rsid w:val="00ED2E25"/>
    <w:rsid w:val="00ED393A"/>
    <w:rsid w:val="00ED4DD0"/>
    <w:rsid w:val="00ED620F"/>
    <w:rsid w:val="00ED6E0A"/>
    <w:rsid w:val="00ED70DE"/>
    <w:rsid w:val="00ED7983"/>
    <w:rsid w:val="00EE0A18"/>
    <w:rsid w:val="00EE0DC4"/>
    <w:rsid w:val="00EE0E1B"/>
    <w:rsid w:val="00EE2C6F"/>
    <w:rsid w:val="00EE4A43"/>
    <w:rsid w:val="00EE57DE"/>
    <w:rsid w:val="00EE7550"/>
    <w:rsid w:val="00EF349F"/>
    <w:rsid w:val="00EF5071"/>
    <w:rsid w:val="00F0296A"/>
    <w:rsid w:val="00F02BD0"/>
    <w:rsid w:val="00F03BFE"/>
    <w:rsid w:val="00F0402D"/>
    <w:rsid w:val="00F0772A"/>
    <w:rsid w:val="00F07B52"/>
    <w:rsid w:val="00F07D81"/>
    <w:rsid w:val="00F102A4"/>
    <w:rsid w:val="00F11A80"/>
    <w:rsid w:val="00F13CF8"/>
    <w:rsid w:val="00F14D99"/>
    <w:rsid w:val="00F1719A"/>
    <w:rsid w:val="00F17521"/>
    <w:rsid w:val="00F20AE8"/>
    <w:rsid w:val="00F24AB3"/>
    <w:rsid w:val="00F24DFF"/>
    <w:rsid w:val="00F26CE1"/>
    <w:rsid w:val="00F26E27"/>
    <w:rsid w:val="00F27AEE"/>
    <w:rsid w:val="00F3070B"/>
    <w:rsid w:val="00F30A34"/>
    <w:rsid w:val="00F31BDC"/>
    <w:rsid w:val="00F31C5E"/>
    <w:rsid w:val="00F32472"/>
    <w:rsid w:val="00F3365C"/>
    <w:rsid w:val="00F33CBF"/>
    <w:rsid w:val="00F36F60"/>
    <w:rsid w:val="00F44051"/>
    <w:rsid w:val="00F44DDE"/>
    <w:rsid w:val="00F4664C"/>
    <w:rsid w:val="00F4679F"/>
    <w:rsid w:val="00F475ED"/>
    <w:rsid w:val="00F47B63"/>
    <w:rsid w:val="00F47CFE"/>
    <w:rsid w:val="00F515A7"/>
    <w:rsid w:val="00F51D73"/>
    <w:rsid w:val="00F53BA8"/>
    <w:rsid w:val="00F623A1"/>
    <w:rsid w:val="00F626F1"/>
    <w:rsid w:val="00F6605A"/>
    <w:rsid w:val="00F67E1E"/>
    <w:rsid w:val="00F67E4E"/>
    <w:rsid w:val="00F71CB7"/>
    <w:rsid w:val="00F724F1"/>
    <w:rsid w:val="00F7391B"/>
    <w:rsid w:val="00F7513D"/>
    <w:rsid w:val="00F75958"/>
    <w:rsid w:val="00F75995"/>
    <w:rsid w:val="00F762C5"/>
    <w:rsid w:val="00F76B93"/>
    <w:rsid w:val="00F77F0A"/>
    <w:rsid w:val="00F80B72"/>
    <w:rsid w:val="00F84AA0"/>
    <w:rsid w:val="00F84B93"/>
    <w:rsid w:val="00F84D87"/>
    <w:rsid w:val="00F852EC"/>
    <w:rsid w:val="00F85965"/>
    <w:rsid w:val="00F870FB"/>
    <w:rsid w:val="00F87F8F"/>
    <w:rsid w:val="00F90765"/>
    <w:rsid w:val="00F913E7"/>
    <w:rsid w:val="00F9284F"/>
    <w:rsid w:val="00F95E04"/>
    <w:rsid w:val="00F97B35"/>
    <w:rsid w:val="00F97D9C"/>
    <w:rsid w:val="00FA1940"/>
    <w:rsid w:val="00FA2257"/>
    <w:rsid w:val="00FA3AEE"/>
    <w:rsid w:val="00FA3FD7"/>
    <w:rsid w:val="00FA4098"/>
    <w:rsid w:val="00FA4E2E"/>
    <w:rsid w:val="00FA5801"/>
    <w:rsid w:val="00FB226F"/>
    <w:rsid w:val="00FB2CCB"/>
    <w:rsid w:val="00FB399D"/>
    <w:rsid w:val="00FB3B18"/>
    <w:rsid w:val="00FB5CA6"/>
    <w:rsid w:val="00FC0220"/>
    <w:rsid w:val="00FC04E8"/>
    <w:rsid w:val="00FC15D3"/>
    <w:rsid w:val="00FC15DA"/>
    <w:rsid w:val="00FC3793"/>
    <w:rsid w:val="00FC3E4A"/>
    <w:rsid w:val="00FC54C8"/>
    <w:rsid w:val="00FC6C7B"/>
    <w:rsid w:val="00FD089D"/>
    <w:rsid w:val="00FD1526"/>
    <w:rsid w:val="00FD3306"/>
    <w:rsid w:val="00FD70A7"/>
    <w:rsid w:val="00FE2565"/>
    <w:rsid w:val="00FE3069"/>
    <w:rsid w:val="00FE32FC"/>
    <w:rsid w:val="00FF130A"/>
    <w:rsid w:val="00FF24BB"/>
    <w:rsid w:val="00FF3D5B"/>
    <w:rsid w:val="00FF42D3"/>
    <w:rsid w:val="00FF5C2B"/>
    <w:rsid w:val="00FF6B09"/>
    <w:rsid w:val="00FF70E3"/>
    <w:rsid w:val="00FF7537"/>
    <w:rsid w:val="00FF79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2F0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7D81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7D81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7D81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7D81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07D81"/>
    <w:pPr>
      <w:keepNext/>
      <w:keepLines/>
      <w:numPr>
        <w:ilvl w:val="4"/>
        <w:numId w:val="1"/>
      </w:numPr>
      <w:spacing w:before="200" w:after="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07D81"/>
    <w:pPr>
      <w:keepNext/>
      <w:keepLines/>
      <w:numPr>
        <w:ilvl w:val="5"/>
        <w:numId w:val="1"/>
      </w:numPr>
      <w:spacing w:before="200" w:after="0"/>
      <w:outlineLvl w:val="5"/>
    </w:pPr>
    <w:rPr>
      <w:rFonts w:eastAsiaTheme="majorEastAsia" w:cstheme="majorBidi"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07D8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07D8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07D8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D81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07D81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07D81"/>
    <w:rPr>
      <w:rFonts w:ascii="Times New Roman" w:eastAsiaTheme="majorEastAsia" w:hAnsi="Times New Roman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07D81"/>
    <w:rPr>
      <w:rFonts w:ascii="Times New Roman" w:eastAsiaTheme="majorEastAsia" w:hAnsi="Times New Roman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07D81"/>
    <w:rPr>
      <w:rFonts w:ascii="Times New Roman" w:eastAsiaTheme="majorEastAsia" w:hAnsi="Times New Roman" w:cstheme="majorBidi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F07D81"/>
    <w:rPr>
      <w:rFonts w:ascii="Times New Roman" w:eastAsiaTheme="majorEastAsia" w:hAnsi="Times New Roman" w:cstheme="majorBidi"/>
      <w:i/>
      <w:iCs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F07D81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F07D8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07D8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able">
    <w:name w:val="Table"/>
    <w:basedOn w:val="Normal"/>
    <w:qFormat/>
    <w:rsid w:val="0039642C"/>
    <w:pPr>
      <w:spacing w:line="240" w:lineRule="auto"/>
      <w:jc w:val="left"/>
    </w:pPr>
    <w:rPr>
      <w:sz w:val="20"/>
    </w:rPr>
  </w:style>
  <w:style w:type="table" w:styleId="TableGrid">
    <w:name w:val="Table Grid"/>
    <w:basedOn w:val="TableNormal"/>
    <w:uiPriority w:val="59"/>
    <w:rsid w:val="003964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11A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AB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11A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AB2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1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C44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8A1C44"/>
  </w:style>
  <w:style w:type="paragraph" w:styleId="ListParagraph">
    <w:name w:val="List Paragraph"/>
    <w:basedOn w:val="Normal"/>
    <w:uiPriority w:val="34"/>
    <w:qFormat/>
    <w:rsid w:val="002D1AF4"/>
    <w:pPr>
      <w:ind w:left="720"/>
      <w:contextualSpacing/>
    </w:pPr>
  </w:style>
  <w:style w:type="paragraph" w:customStyle="1" w:styleId="comment">
    <w:name w:val="comment"/>
    <w:basedOn w:val="Normal"/>
    <w:rsid w:val="00B619ED"/>
    <w:pPr>
      <w:spacing w:before="120" w:after="0"/>
      <w:ind w:left="720"/>
      <w:jc w:val="left"/>
    </w:pPr>
    <w:rPr>
      <w:rFonts w:ascii="Arial" w:eastAsia="MS Mincho" w:hAnsi="Arial" w:cs="Arial"/>
      <w:bCs/>
      <w:i/>
      <w:snapToGrid w:val="0"/>
      <w:sz w:val="20"/>
      <w:szCs w:val="20"/>
      <w:lang w:eastAsia="ja-JP"/>
    </w:rPr>
  </w:style>
  <w:style w:type="paragraph" w:customStyle="1" w:styleId="NormalTableHeader">
    <w:name w:val="Normal Table Header"/>
    <w:basedOn w:val="NormalIndent"/>
    <w:rsid w:val="00B619ED"/>
    <w:pPr>
      <w:keepNext/>
      <w:keepLines/>
      <w:tabs>
        <w:tab w:val="left" w:pos="702"/>
        <w:tab w:val="left" w:pos="1080"/>
      </w:tabs>
      <w:spacing w:before="120" w:after="120"/>
      <w:ind w:left="0" w:firstLine="567"/>
      <w:jc w:val="center"/>
    </w:pPr>
    <w:rPr>
      <w:rFonts w:ascii="Tahoma" w:eastAsia="MS Mincho" w:hAnsi="Tahoma" w:cs="Arial"/>
      <w:b/>
      <w:snapToGrid w:val="0"/>
      <w:sz w:val="20"/>
      <w:szCs w:val="20"/>
      <w:lang w:eastAsia="ja-JP"/>
    </w:rPr>
  </w:style>
  <w:style w:type="paragraph" w:customStyle="1" w:styleId="TableNormal1">
    <w:name w:val="Table Normal1"/>
    <w:basedOn w:val="Table"/>
    <w:rsid w:val="00B619ED"/>
    <w:pPr>
      <w:spacing w:before="40" w:after="40"/>
    </w:pPr>
    <w:rPr>
      <w:rFonts w:ascii="Tahoma" w:eastAsia="MS Mincho" w:hAnsi="Tahoma" w:cs="Tahoma"/>
      <w:bCs/>
      <w:color w:val="000000"/>
      <w:szCs w:val="24"/>
      <w:lang w:val="en-GB" w:eastAsia="ja-JP"/>
    </w:rPr>
  </w:style>
  <w:style w:type="paragraph" w:styleId="NormalIndent">
    <w:name w:val="Normal Indent"/>
    <w:basedOn w:val="Normal"/>
    <w:uiPriority w:val="99"/>
    <w:semiHidden/>
    <w:unhideWhenUsed/>
    <w:rsid w:val="00B619ED"/>
    <w:pPr>
      <w:ind w:left="72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E81C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1CD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60C5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173F0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F02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02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02CB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02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02CB"/>
    <w:rPr>
      <w:rFonts w:ascii="Times New Roman" w:hAnsi="Times New Roman"/>
      <w:b/>
      <w:bCs/>
      <w:sz w:val="20"/>
      <w:szCs w:val="20"/>
    </w:rPr>
  </w:style>
  <w:style w:type="paragraph" w:customStyle="1" w:styleId="TableContents">
    <w:name w:val="Table Contents"/>
    <w:basedOn w:val="Normal"/>
    <w:rsid w:val="00DF1816"/>
    <w:pPr>
      <w:widowControl w:val="0"/>
      <w:suppressLineNumbers/>
      <w:suppressAutoHyphens/>
      <w:spacing w:after="0" w:line="240" w:lineRule="auto"/>
      <w:jc w:val="left"/>
    </w:pPr>
    <w:rPr>
      <w:rFonts w:eastAsia="Arial Unicode MS" w:cs="Lohit Hindi"/>
      <w:kern w:val="1"/>
      <w:szCs w:val="24"/>
      <w:lang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583EFF"/>
    <w:pPr>
      <w:numPr>
        <w:numId w:val="0"/>
      </w:num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583EF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3EF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C63D0"/>
    <w:pPr>
      <w:spacing w:after="100"/>
      <w:ind w:left="480"/>
    </w:pPr>
  </w:style>
  <w:style w:type="paragraph" w:styleId="Revision">
    <w:name w:val="Revision"/>
    <w:hidden/>
    <w:uiPriority w:val="99"/>
    <w:semiHidden/>
    <w:rsid w:val="001E4EE2"/>
    <w:pPr>
      <w:spacing w:after="0" w:line="240" w:lineRule="auto"/>
    </w:pPr>
    <w:rPr>
      <w:rFonts w:ascii="Times New Roman" w:hAnsi="Times New Roman"/>
      <w:sz w:val="24"/>
    </w:rPr>
  </w:style>
  <w:style w:type="character" w:styleId="Emphasis">
    <w:name w:val="Emphasis"/>
    <w:basedOn w:val="DefaultParagraphFont"/>
    <w:uiPriority w:val="20"/>
    <w:qFormat/>
    <w:rsid w:val="003A2A8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2F0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7D81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7D81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7D81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7D81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07D81"/>
    <w:pPr>
      <w:keepNext/>
      <w:keepLines/>
      <w:numPr>
        <w:ilvl w:val="4"/>
        <w:numId w:val="1"/>
      </w:numPr>
      <w:spacing w:before="200" w:after="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07D81"/>
    <w:pPr>
      <w:keepNext/>
      <w:keepLines/>
      <w:numPr>
        <w:ilvl w:val="5"/>
        <w:numId w:val="1"/>
      </w:numPr>
      <w:spacing w:before="200" w:after="0"/>
      <w:outlineLvl w:val="5"/>
    </w:pPr>
    <w:rPr>
      <w:rFonts w:eastAsiaTheme="majorEastAsia" w:cstheme="majorBidi"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07D8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07D8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07D8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D81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07D81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07D81"/>
    <w:rPr>
      <w:rFonts w:ascii="Times New Roman" w:eastAsiaTheme="majorEastAsia" w:hAnsi="Times New Roman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07D81"/>
    <w:rPr>
      <w:rFonts w:ascii="Times New Roman" w:eastAsiaTheme="majorEastAsia" w:hAnsi="Times New Roman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07D81"/>
    <w:rPr>
      <w:rFonts w:ascii="Times New Roman" w:eastAsiaTheme="majorEastAsia" w:hAnsi="Times New Roman" w:cstheme="majorBidi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F07D81"/>
    <w:rPr>
      <w:rFonts w:ascii="Times New Roman" w:eastAsiaTheme="majorEastAsia" w:hAnsi="Times New Roman" w:cstheme="majorBidi"/>
      <w:i/>
      <w:iCs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F07D81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F07D8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07D8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able">
    <w:name w:val="Table"/>
    <w:basedOn w:val="Normal"/>
    <w:qFormat/>
    <w:rsid w:val="0039642C"/>
    <w:pPr>
      <w:spacing w:line="240" w:lineRule="auto"/>
      <w:jc w:val="left"/>
    </w:pPr>
    <w:rPr>
      <w:sz w:val="20"/>
    </w:rPr>
  </w:style>
  <w:style w:type="table" w:styleId="TableGrid">
    <w:name w:val="Table Grid"/>
    <w:basedOn w:val="TableNormal"/>
    <w:uiPriority w:val="59"/>
    <w:rsid w:val="003964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11A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AB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11A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AB2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1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C44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8A1C44"/>
  </w:style>
  <w:style w:type="paragraph" w:styleId="ListParagraph">
    <w:name w:val="List Paragraph"/>
    <w:basedOn w:val="Normal"/>
    <w:uiPriority w:val="34"/>
    <w:qFormat/>
    <w:rsid w:val="002D1AF4"/>
    <w:pPr>
      <w:ind w:left="720"/>
      <w:contextualSpacing/>
    </w:pPr>
  </w:style>
  <w:style w:type="paragraph" w:customStyle="1" w:styleId="comment">
    <w:name w:val="comment"/>
    <w:basedOn w:val="Normal"/>
    <w:rsid w:val="00B619ED"/>
    <w:pPr>
      <w:spacing w:before="120" w:after="0"/>
      <w:ind w:left="720"/>
      <w:jc w:val="left"/>
    </w:pPr>
    <w:rPr>
      <w:rFonts w:ascii="Arial" w:eastAsia="MS Mincho" w:hAnsi="Arial" w:cs="Arial"/>
      <w:bCs/>
      <w:i/>
      <w:snapToGrid w:val="0"/>
      <w:sz w:val="20"/>
      <w:szCs w:val="20"/>
      <w:lang w:eastAsia="ja-JP"/>
    </w:rPr>
  </w:style>
  <w:style w:type="paragraph" w:customStyle="1" w:styleId="NormalTableHeader">
    <w:name w:val="Normal Table Header"/>
    <w:basedOn w:val="NormalIndent"/>
    <w:rsid w:val="00B619ED"/>
    <w:pPr>
      <w:keepNext/>
      <w:keepLines/>
      <w:tabs>
        <w:tab w:val="left" w:pos="702"/>
        <w:tab w:val="left" w:pos="1080"/>
      </w:tabs>
      <w:spacing w:before="120" w:after="120"/>
      <w:ind w:left="0" w:firstLine="567"/>
      <w:jc w:val="center"/>
    </w:pPr>
    <w:rPr>
      <w:rFonts w:ascii="Tahoma" w:eastAsia="MS Mincho" w:hAnsi="Tahoma" w:cs="Arial"/>
      <w:b/>
      <w:snapToGrid w:val="0"/>
      <w:sz w:val="20"/>
      <w:szCs w:val="20"/>
      <w:lang w:eastAsia="ja-JP"/>
    </w:rPr>
  </w:style>
  <w:style w:type="paragraph" w:customStyle="1" w:styleId="TableNormal1">
    <w:name w:val="Table Normal1"/>
    <w:basedOn w:val="Table"/>
    <w:rsid w:val="00B619ED"/>
    <w:pPr>
      <w:spacing w:before="40" w:after="40"/>
    </w:pPr>
    <w:rPr>
      <w:rFonts w:ascii="Tahoma" w:eastAsia="MS Mincho" w:hAnsi="Tahoma" w:cs="Tahoma"/>
      <w:bCs/>
      <w:color w:val="000000"/>
      <w:szCs w:val="24"/>
      <w:lang w:val="en-GB" w:eastAsia="ja-JP"/>
    </w:rPr>
  </w:style>
  <w:style w:type="paragraph" w:styleId="NormalIndent">
    <w:name w:val="Normal Indent"/>
    <w:basedOn w:val="Normal"/>
    <w:uiPriority w:val="99"/>
    <w:semiHidden/>
    <w:unhideWhenUsed/>
    <w:rsid w:val="00B619ED"/>
    <w:pPr>
      <w:ind w:left="72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E81C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1CD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60C5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173F0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F02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02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02CB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02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02CB"/>
    <w:rPr>
      <w:rFonts w:ascii="Times New Roman" w:hAnsi="Times New Roman"/>
      <w:b/>
      <w:bCs/>
      <w:sz w:val="20"/>
      <w:szCs w:val="20"/>
    </w:rPr>
  </w:style>
  <w:style w:type="paragraph" w:customStyle="1" w:styleId="TableContents">
    <w:name w:val="Table Contents"/>
    <w:basedOn w:val="Normal"/>
    <w:rsid w:val="00DF1816"/>
    <w:pPr>
      <w:widowControl w:val="0"/>
      <w:suppressLineNumbers/>
      <w:suppressAutoHyphens/>
      <w:spacing w:after="0" w:line="240" w:lineRule="auto"/>
      <w:jc w:val="left"/>
    </w:pPr>
    <w:rPr>
      <w:rFonts w:eastAsia="Arial Unicode MS" w:cs="Lohit Hindi"/>
      <w:kern w:val="1"/>
      <w:szCs w:val="24"/>
      <w:lang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583EFF"/>
    <w:pPr>
      <w:numPr>
        <w:numId w:val="0"/>
      </w:num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583EF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3EF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C63D0"/>
    <w:pPr>
      <w:spacing w:after="100"/>
      <w:ind w:left="480"/>
    </w:pPr>
  </w:style>
  <w:style w:type="paragraph" w:styleId="Revision">
    <w:name w:val="Revision"/>
    <w:hidden/>
    <w:uiPriority w:val="99"/>
    <w:semiHidden/>
    <w:rsid w:val="001E4EE2"/>
    <w:pPr>
      <w:spacing w:after="0" w:line="240" w:lineRule="auto"/>
    </w:pPr>
    <w:rPr>
      <w:rFonts w:ascii="Times New Roman" w:hAnsi="Times New Roman"/>
      <w:sz w:val="24"/>
    </w:rPr>
  </w:style>
  <w:style w:type="character" w:styleId="Emphasis">
    <w:name w:val="Emphasis"/>
    <w:basedOn w:val="DefaultParagraphFont"/>
    <w:uiPriority w:val="20"/>
    <w:qFormat/>
    <w:rsid w:val="003A2A8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hThem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102314-D90E-4E41-B363-F0208FE5A701}">
  <ds:schemaRefs>
    <ds:schemaRef ds:uri="urn:schemas-microsoft-com.VSTO2008Demos.ControlsStorage"/>
  </ds:schemaRefs>
</ds:datastoreItem>
</file>

<file path=customXml/itemProps2.xml><?xml version="1.0" encoding="utf-8"?>
<ds:datastoreItem xmlns:ds="http://schemas.openxmlformats.org/officeDocument/2006/customXml" ds:itemID="{B1CD2D6B-2AA4-4F31-BCC7-40DB82F59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Chem4Word.dotx</Template>
  <TotalTime>1173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 Ngoc Khoa</dc:creator>
  <cp:lastModifiedBy>User</cp:lastModifiedBy>
  <cp:revision>902</cp:revision>
  <cp:lastPrinted>2017-12-07T07:19:00Z</cp:lastPrinted>
  <dcterms:created xsi:type="dcterms:W3CDTF">2014-04-14T16:16:00Z</dcterms:created>
  <dcterms:modified xsi:type="dcterms:W3CDTF">2017-12-07T07:19:00Z</dcterms:modified>
</cp:coreProperties>
</file>